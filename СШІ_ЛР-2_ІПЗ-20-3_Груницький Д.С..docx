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3F09" w14:textId="5C3B0B9D" w:rsidR="00B929A6" w:rsidRDefault="00396479" w:rsidP="00C234A7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bookmarkStart w:id="0" w:name="_Hlk102147412"/>
      <w:bookmarkEnd w:id="0"/>
      <w:r w:rsidRPr="00AD630D">
        <w:rPr>
          <w:rFonts w:ascii="Times New Roman" w:hAnsi="Times New Roman"/>
          <w:b/>
          <w:bCs/>
          <w:sz w:val="32"/>
          <w:szCs w:val="32"/>
        </w:rPr>
        <w:t>Лабораторна робота №</w:t>
      </w:r>
      <w:r w:rsidR="005E5CB9" w:rsidRPr="007D1277">
        <w:rPr>
          <w:rFonts w:ascii="Times New Roman" w:hAnsi="Times New Roman"/>
          <w:b/>
          <w:bCs/>
          <w:sz w:val="32"/>
          <w:szCs w:val="32"/>
          <w:lang w:val="ru-RU"/>
        </w:rPr>
        <w:t>2</w:t>
      </w:r>
    </w:p>
    <w:p w14:paraId="1C3298E4" w14:textId="77777777" w:rsidR="00C234A7" w:rsidRPr="00C234A7" w:rsidRDefault="00C234A7" w:rsidP="00C234A7">
      <w:pPr>
        <w:pStyle w:val="ad"/>
        <w:spacing w:before="240" w:beforeAutospacing="0" w:after="240" w:afterAutospacing="0"/>
        <w:ind w:firstLine="708"/>
        <w:jc w:val="center"/>
        <w:rPr>
          <w:b/>
          <w:bCs/>
          <w:sz w:val="28"/>
          <w:szCs w:val="28"/>
        </w:rPr>
      </w:pPr>
      <w:r w:rsidRPr="00C234A7">
        <w:rPr>
          <w:b/>
          <w:bCs/>
          <w:sz w:val="28"/>
          <w:szCs w:val="28"/>
        </w:rPr>
        <w:t>ПОРІВНЯННЯ МЕТОДІВ КЛАСИФІКАЦІЇ ДАНИХ</w:t>
      </w:r>
    </w:p>
    <w:p w14:paraId="461F3BFC" w14:textId="2B8F0647" w:rsidR="00B929A6" w:rsidRPr="00C234A7" w:rsidRDefault="003D7495" w:rsidP="00791F38">
      <w:pPr>
        <w:pStyle w:val="ad"/>
        <w:spacing w:before="240" w:beforeAutospacing="0" w:after="240" w:afterAutospacing="0"/>
        <w:ind w:firstLine="708"/>
        <w:jc w:val="both"/>
        <w:rPr>
          <w:sz w:val="32"/>
          <w:szCs w:val="32"/>
          <w:lang w:val="uk-UA"/>
        </w:rPr>
      </w:pPr>
      <w:r w:rsidRPr="00B929A6">
        <w:rPr>
          <w:b/>
          <w:bCs/>
          <w:i/>
          <w:iCs/>
          <w:color w:val="000000"/>
          <w:sz w:val="28"/>
          <w:szCs w:val="28"/>
          <w:lang w:val="uk-UA"/>
        </w:rPr>
        <w:t>Мета</w:t>
      </w:r>
      <w:r w:rsidR="00B929A6" w:rsidRPr="00B929A6">
        <w:rPr>
          <w:b/>
          <w:bCs/>
          <w:i/>
          <w:iCs/>
          <w:color w:val="000000"/>
          <w:sz w:val="28"/>
          <w:szCs w:val="28"/>
          <w:lang w:val="uk-UA"/>
        </w:rPr>
        <w:t xml:space="preserve"> роботи</w:t>
      </w:r>
      <w:r w:rsidRPr="00B929A6">
        <w:rPr>
          <w:b/>
          <w:bCs/>
          <w:i/>
          <w:iCs/>
          <w:color w:val="000000"/>
          <w:sz w:val="28"/>
          <w:szCs w:val="28"/>
          <w:lang w:val="uk-UA"/>
        </w:rPr>
        <w:t>:</w:t>
      </w:r>
      <w:r w:rsidRPr="00B929A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C234A7" w:rsidRPr="00C234A7">
        <w:rPr>
          <w:sz w:val="28"/>
          <w:szCs w:val="28"/>
        </w:rPr>
        <w:t>використовуючи</w:t>
      </w:r>
      <w:proofErr w:type="spellEnd"/>
      <w:r w:rsidR="00C234A7" w:rsidRPr="00C234A7">
        <w:rPr>
          <w:sz w:val="28"/>
          <w:szCs w:val="28"/>
        </w:rPr>
        <w:t xml:space="preserve"> </w:t>
      </w:r>
      <w:proofErr w:type="spellStart"/>
      <w:r w:rsidR="00C234A7" w:rsidRPr="00C234A7">
        <w:rPr>
          <w:sz w:val="28"/>
          <w:szCs w:val="28"/>
        </w:rPr>
        <w:t>спеціалізовані</w:t>
      </w:r>
      <w:proofErr w:type="spellEnd"/>
      <w:r w:rsidR="00C234A7" w:rsidRPr="00C234A7">
        <w:rPr>
          <w:sz w:val="28"/>
          <w:szCs w:val="28"/>
        </w:rPr>
        <w:t xml:space="preserve"> </w:t>
      </w:r>
      <w:proofErr w:type="spellStart"/>
      <w:r w:rsidR="00C234A7" w:rsidRPr="00C234A7">
        <w:rPr>
          <w:sz w:val="28"/>
          <w:szCs w:val="28"/>
        </w:rPr>
        <w:t>бібліотеки</w:t>
      </w:r>
      <w:proofErr w:type="spellEnd"/>
      <w:r w:rsidR="00C234A7" w:rsidRPr="00C234A7">
        <w:rPr>
          <w:sz w:val="28"/>
          <w:szCs w:val="28"/>
        </w:rPr>
        <w:t xml:space="preserve"> та мову </w:t>
      </w:r>
      <w:proofErr w:type="spellStart"/>
      <w:r w:rsidR="00C234A7" w:rsidRPr="00C234A7">
        <w:rPr>
          <w:sz w:val="28"/>
          <w:szCs w:val="28"/>
        </w:rPr>
        <w:t>програмування</w:t>
      </w:r>
      <w:proofErr w:type="spellEnd"/>
      <w:r w:rsidR="00C234A7" w:rsidRPr="00C234A7">
        <w:rPr>
          <w:sz w:val="28"/>
          <w:szCs w:val="28"/>
        </w:rPr>
        <w:t xml:space="preserve"> Python </w:t>
      </w:r>
      <w:proofErr w:type="spellStart"/>
      <w:r w:rsidR="00C234A7" w:rsidRPr="00C234A7">
        <w:rPr>
          <w:sz w:val="28"/>
          <w:szCs w:val="28"/>
        </w:rPr>
        <w:t>дослідити</w:t>
      </w:r>
      <w:proofErr w:type="spellEnd"/>
      <w:r w:rsidR="00C234A7" w:rsidRPr="00C234A7">
        <w:rPr>
          <w:sz w:val="28"/>
          <w:szCs w:val="28"/>
        </w:rPr>
        <w:t xml:space="preserve"> </w:t>
      </w:r>
      <w:proofErr w:type="spellStart"/>
      <w:r w:rsidR="00C234A7" w:rsidRPr="00C234A7">
        <w:rPr>
          <w:sz w:val="28"/>
          <w:szCs w:val="28"/>
        </w:rPr>
        <w:t>різні</w:t>
      </w:r>
      <w:proofErr w:type="spellEnd"/>
      <w:r w:rsidR="00C234A7" w:rsidRPr="00C234A7">
        <w:rPr>
          <w:sz w:val="28"/>
          <w:szCs w:val="28"/>
        </w:rPr>
        <w:t xml:space="preserve"> </w:t>
      </w:r>
      <w:proofErr w:type="spellStart"/>
      <w:r w:rsidR="00C234A7" w:rsidRPr="00C234A7">
        <w:rPr>
          <w:sz w:val="28"/>
          <w:szCs w:val="28"/>
        </w:rPr>
        <w:t>методи</w:t>
      </w:r>
      <w:proofErr w:type="spellEnd"/>
      <w:r w:rsidR="00C234A7" w:rsidRPr="00C234A7">
        <w:rPr>
          <w:sz w:val="28"/>
          <w:szCs w:val="28"/>
        </w:rPr>
        <w:t xml:space="preserve"> </w:t>
      </w:r>
      <w:proofErr w:type="spellStart"/>
      <w:r w:rsidR="00C234A7" w:rsidRPr="00C234A7">
        <w:rPr>
          <w:sz w:val="28"/>
          <w:szCs w:val="28"/>
        </w:rPr>
        <w:t>класифікації</w:t>
      </w:r>
      <w:proofErr w:type="spellEnd"/>
      <w:r w:rsidR="00C234A7" w:rsidRPr="00C234A7">
        <w:rPr>
          <w:sz w:val="28"/>
          <w:szCs w:val="28"/>
        </w:rPr>
        <w:t xml:space="preserve"> </w:t>
      </w:r>
      <w:proofErr w:type="spellStart"/>
      <w:r w:rsidR="00C234A7" w:rsidRPr="00C234A7">
        <w:rPr>
          <w:sz w:val="28"/>
          <w:szCs w:val="28"/>
        </w:rPr>
        <w:t>даних</w:t>
      </w:r>
      <w:proofErr w:type="spellEnd"/>
      <w:r w:rsidR="00C234A7" w:rsidRPr="00C234A7">
        <w:rPr>
          <w:sz w:val="28"/>
          <w:szCs w:val="28"/>
        </w:rPr>
        <w:t xml:space="preserve"> та </w:t>
      </w:r>
      <w:proofErr w:type="spellStart"/>
      <w:r w:rsidR="00C234A7" w:rsidRPr="00C234A7">
        <w:rPr>
          <w:sz w:val="28"/>
          <w:szCs w:val="28"/>
        </w:rPr>
        <w:t>навчитися</w:t>
      </w:r>
      <w:proofErr w:type="spellEnd"/>
      <w:r w:rsidR="00C234A7" w:rsidRPr="00C234A7">
        <w:rPr>
          <w:sz w:val="28"/>
          <w:szCs w:val="28"/>
        </w:rPr>
        <w:t xml:space="preserve"> </w:t>
      </w:r>
      <w:proofErr w:type="spellStart"/>
      <w:r w:rsidR="00C234A7" w:rsidRPr="00C234A7">
        <w:rPr>
          <w:sz w:val="28"/>
          <w:szCs w:val="28"/>
        </w:rPr>
        <w:t>їх</w:t>
      </w:r>
      <w:proofErr w:type="spellEnd"/>
      <w:r w:rsidR="00C234A7" w:rsidRPr="00C234A7">
        <w:rPr>
          <w:sz w:val="28"/>
          <w:szCs w:val="28"/>
        </w:rPr>
        <w:t xml:space="preserve"> </w:t>
      </w:r>
      <w:proofErr w:type="spellStart"/>
      <w:r w:rsidR="00C234A7" w:rsidRPr="00C234A7">
        <w:rPr>
          <w:sz w:val="28"/>
          <w:szCs w:val="28"/>
        </w:rPr>
        <w:t>порівнювати</w:t>
      </w:r>
      <w:proofErr w:type="spellEnd"/>
      <w:r w:rsidR="00C234A7" w:rsidRPr="00C234A7">
        <w:rPr>
          <w:sz w:val="28"/>
          <w:szCs w:val="28"/>
        </w:rPr>
        <w:t>.</w:t>
      </w:r>
    </w:p>
    <w:p w14:paraId="30A76E03" w14:textId="45D483BF" w:rsidR="00F95673" w:rsidRDefault="00B35A99" w:rsidP="00F95673">
      <w:pPr>
        <w:pStyle w:val="ad"/>
        <w:spacing w:before="240" w:beforeAutospacing="0" w:after="240" w:afterAutospacing="0" w:line="360" w:lineRule="auto"/>
        <w:jc w:val="center"/>
        <w:rPr>
          <w:b/>
          <w:sz w:val="28"/>
          <w:lang w:val="uk-UA"/>
        </w:rPr>
      </w:pPr>
      <w:r w:rsidRPr="00B929A6">
        <w:rPr>
          <w:b/>
          <w:sz w:val="28"/>
          <w:lang w:val="uk-UA"/>
        </w:rPr>
        <w:t>Хід роботи:</w:t>
      </w:r>
    </w:p>
    <w:p w14:paraId="3EBD2CB4" w14:textId="3BEC1D06" w:rsidR="009500D3" w:rsidRDefault="00E020D6" w:rsidP="007F386C">
      <w:pPr>
        <w:pStyle w:val="ad"/>
        <w:spacing w:before="0" w:beforeAutospacing="0" w:after="0" w:afterAutospacing="0" w:line="276" w:lineRule="auto"/>
        <w:jc w:val="both"/>
        <w:rPr>
          <w:sz w:val="28"/>
          <w:szCs w:val="28"/>
        </w:rPr>
      </w:pPr>
      <w:proofErr w:type="spellStart"/>
      <w:r w:rsidRPr="00E020D6">
        <w:rPr>
          <w:b/>
          <w:bCs/>
          <w:color w:val="000000"/>
          <w:sz w:val="28"/>
          <w:szCs w:val="28"/>
        </w:rPr>
        <w:t>Завдання</w:t>
      </w:r>
      <w:proofErr w:type="spellEnd"/>
      <w:r w:rsidR="0089639A">
        <w:rPr>
          <w:b/>
          <w:bCs/>
          <w:color w:val="000000"/>
          <w:sz w:val="28"/>
          <w:szCs w:val="28"/>
          <w:lang w:val="uk-UA"/>
        </w:rPr>
        <w:t xml:space="preserve"> </w:t>
      </w:r>
      <w:r w:rsidR="00034160">
        <w:rPr>
          <w:b/>
          <w:bCs/>
          <w:color w:val="000000"/>
          <w:sz w:val="28"/>
          <w:szCs w:val="28"/>
          <w:lang w:val="uk-UA"/>
        </w:rPr>
        <w:t>2.1</w:t>
      </w:r>
      <w:r w:rsidRPr="00E020D6">
        <w:rPr>
          <w:color w:val="000000"/>
          <w:sz w:val="28"/>
          <w:szCs w:val="28"/>
        </w:rPr>
        <w:t>.</w:t>
      </w:r>
      <w:r w:rsidR="0089639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E27C07" w:rsidRPr="00E27C07">
        <w:rPr>
          <w:sz w:val="28"/>
          <w:szCs w:val="28"/>
        </w:rPr>
        <w:t>Класифікація</w:t>
      </w:r>
      <w:proofErr w:type="spellEnd"/>
      <w:r w:rsidR="00E27C07" w:rsidRPr="00E27C07">
        <w:rPr>
          <w:sz w:val="28"/>
          <w:szCs w:val="28"/>
        </w:rPr>
        <w:t xml:space="preserve"> за </w:t>
      </w:r>
      <w:proofErr w:type="spellStart"/>
      <w:r w:rsidR="00E27C07" w:rsidRPr="00E27C07">
        <w:rPr>
          <w:sz w:val="28"/>
          <w:szCs w:val="28"/>
        </w:rPr>
        <w:t>допомогою</w:t>
      </w:r>
      <w:proofErr w:type="spellEnd"/>
      <w:r w:rsidR="00E27C07" w:rsidRPr="00E27C07">
        <w:rPr>
          <w:sz w:val="28"/>
          <w:szCs w:val="28"/>
        </w:rPr>
        <w:t xml:space="preserve"> машин </w:t>
      </w:r>
      <w:proofErr w:type="spellStart"/>
      <w:r w:rsidR="00E27C07" w:rsidRPr="00E27C07">
        <w:rPr>
          <w:sz w:val="28"/>
          <w:szCs w:val="28"/>
        </w:rPr>
        <w:t>опорних</w:t>
      </w:r>
      <w:proofErr w:type="spellEnd"/>
      <w:r w:rsidR="00E27C07" w:rsidRPr="00E27C07">
        <w:rPr>
          <w:sz w:val="28"/>
          <w:szCs w:val="28"/>
        </w:rPr>
        <w:t xml:space="preserve"> </w:t>
      </w:r>
      <w:proofErr w:type="spellStart"/>
      <w:r w:rsidR="00E27C07" w:rsidRPr="00E27C07">
        <w:rPr>
          <w:sz w:val="28"/>
          <w:szCs w:val="28"/>
        </w:rPr>
        <w:t>векторів</w:t>
      </w:r>
      <w:proofErr w:type="spellEnd"/>
      <w:r w:rsidR="00E27C07" w:rsidRPr="00E27C07">
        <w:rPr>
          <w:sz w:val="28"/>
          <w:szCs w:val="28"/>
        </w:rPr>
        <w:t xml:space="preserve"> (SVM).</w:t>
      </w:r>
    </w:p>
    <w:p w14:paraId="6C22518F" w14:textId="7B9FC7BE" w:rsidR="005945B7" w:rsidRDefault="005945B7" w:rsidP="007F386C">
      <w:pPr>
        <w:pStyle w:val="ad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14:paraId="3BBEBA56" w14:textId="1A1323BF" w:rsidR="005945B7" w:rsidRDefault="005945B7" w:rsidP="007F386C">
      <w:pPr>
        <w:pStyle w:val="ad"/>
        <w:spacing w:before="0" w:beforeAutospacing="0" w:after="0" w:afterAutospacing="0" w:line="276" w:lineRule="auto"/>
        <w:jc w:val="both"/>
        <w:rPr>
          <w:b/>
          <w:bCs/>
          <w:i/>
          <w:iCs/>
          <w:sz w:val="28"/>
          <w:szCs w:val="28"/>
        </w:rPr>
      </w:pPr>
      <w:proofErr w:type="spellStart"/>
      <w:r w:rsidRPr="005945B7">
        <w:rPr>
          <w:b/>
          <w:bCs/>
          <w:i/>
          <w:iCs/>
          <w:sz w:val="28"/>
          <w:szCs w:val="28"/>
        </w:rPr>
        <w:t>Випишіть</w:t>
      </w:r>
      <w:proofErr w:type="spellEnd"/>
      <w:r w:rsidRPr="005945B7">
        <w:rPr>
          <w:b/>
          <w:bCs/>
          <w:i/>
          <w:iCs/>
          <w:sz w:val="28"/>
          <w:szCs w:val="28"/>
        </w:rPr>
        <w:t xml:space="preserve"> у </w:t>
      </w:r>
      <w:proofErr w:type="spellStart"/>
      <w:r w:rsidRPr="005945B7">
        <w:rPr>
          <w:b/>
          <w:bCs/>
          <w:i/>
          <w:iCs/>
          <w:sz w:val="28"/>
          <w:szCs w:val="28"/>
        </w:rPr>
        <w:t>звіт</w:t>
      </w:r>
      <w:proofErr w:type="spellEnd"/>
      <w:r w:rsidRPr="005945B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945B7">
        <w:rPr>
          <w:b/>
          <w:bCs/>
          <w:i/>
          <w:iCs/>
          <w:sz w:val="28"/>
          <w:szCs w:val="28"/>
        </w:rPr>
        <w:t>всі</w:t>
      </w:r>
      <w:proofErr w:type="spellEnd"/>
      <w:r w:rsidRPr="005945B7">
        <w:rPr>
          <w:b/>
          <w:bCs/>
          <w:i/>
          <w:iCs/>
          <w:sz w:val="28"/>
          <w:szCs w:val="28"/>
        </w:rPr>
        <w:t xml:space="preserve"> 14 </w:t>
      </w:r>
      <w:proofErr w:type="spellStart"/>
      <w:r w:rsidRPr="005945B7">
        <w:rPr>
          <w:b/>
          <w:bCs/>
          <w:i/>
          <w:iCs/>
          <w:sz w:val="28"/>
          <w:szCs w:val="28"/>
        </w:rPr>
        <w:t>ознак</w:t>
      </w:r>
      <w:proofErr w:type="spellEnd"/>
      <w:r w:rsidRPr="005945B7">
        <w:rPr>
          <w:b/>
          <w:bCs/>
          <w:i/>
          <w:iCs/>
          <w:sz w:val="28"/>
          <w:szCs w:val="28"/>
        </w:rPr>
        <w:t xml:space="preserve"> з набору </w:t>
      </w:r>
      <w:proofErr w:type="spellStart"/>
      <w:r w:rsidRPr="005945B7">
        <w:rPr>
          <w:b/>
          <w:bCs/>
          <w:i/>
          <w:iCs/>
          <w:sz w:val="28"/>
          <w:szCs w:val="28"/>
        </w:rPr>
        <w:t>даних</w:t>
      </w:r>
      <w:proofErr w:type="spellEnd"/>
      <w:r w:rsidRPr="005945B7">
        <w:rPr>
          <w:b/>
          <w:bCs/>
          <w:i/>
          <w:iCs/>
          <w:sz w:val="28"/>
          <w:szCs w:val="28"/>
        </w:rPr>
        <w:t xml:space="preserve"> – </w:t>
      </w:r>
      <w:proofErr w:type="spellStart"/>
      <w:r w:rsidRPr="005945B7">
        <w:rPr>
          <w:b/>
          <w:bCs/>
          <w:i/>
          <w:iCs/>
          <w:sz w:val="28"/>
          <w:szCs w:val="28"/>
        </w:rPr>
        <w:t>їх</w:t>
      </w:r>
      <w:proofErr w:type="spellEnd"/>
      <w:r w:rsidRPr="005945B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945B7">
        <w:rPr>
          <w:b/>
          <w:bCs/>
          <w:i/>
          <w:iCs/>
          <w:sz w:val="28"/>
          <w:szCs w:val="28"/>
        </w:rPr>
        <w:t>назви</w:t>
      </w:r>
      <w:proofErr w:type="spellEnd"/>
      <w:r w:rsidRPr="005945B7">
        <w:rPr>
          <w:b/>
          <w:bCs/>
          <w:i/>
          <w:iCs/>
          <w:sz w:val="28"/>
          <w:szCs w:val="28"/>
        </w:rPr>
        <w:t xml:space="preserve"> та </w:t>
      </w:r>
      <w:proofErr w:type="spellStart"/>
      <w:r w:rsidRPr="005945B7">
        <w:rPr>
          <w:b/>
          <w:bCs/>
          <w:i/>
          <w:iCs/>
          <w:sz w:val="28"/>
          <w:szCs w:val="28"/>
        </w:rPr>
        <w:t>що</w:t>
      </w:r>
      <w:proofErr w:type="spellEnd"/>
      <w:r w:rsidRPr="005945B7">
        <w:rPr>
          <w:b/>
          <w:bCs/>
          <w:i/>
          <w:iCs/>
          <w:sz w:val="28"/>
          <w:szCs w:val="28"/>
        </w:rPr>
        <w:t xml:space="preserve"> вони </w:t>
      </w:r>
      <w:proofErr w:type="spellStart"/>
      <w:r w:rsidRPr="005945B7">
        <w:rPr>
          <w:b/>
          <w:bCs/>
          <w:i/>
          <w:iCs/>
          <w:sz w:val="28"/>
          <w:szCs w:val="28"/>
        </w:rPr>
        <w:t>позначають</w:t>
      </w:r>
      <w:proofErr w:type="spellEnd"/>
      <w:r w:rsidRPr="005945B7">
        <w:rPr>
          <w:b/>
          <w:bCs/>
          <w:i/>
          <w:iCs/>
          <w:sz w:val="28"/>
          <w:szCs w:val="28"/>
        </w:rPr>
        <w:t xml:space="preserve"> та вид (</w:t>
      </w:r>
      <w:proofErr w:type="spellStart"/>
      <w:r w:rsidRPr="005945B7">
        <w:rPr>
          <w:b/>
          <w:bCs/>
          <w:i/>
          <w:iCs/>
          <w:sz w:val="28"/>
          <w:szCs w:val="28"/>
        </w:rPr>
        <w:t>числові</w:t>
      </w:r>
      <w:proofErr w:type="spellEnd"/>
      <w:r w:rsidRPr="005945B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945B7">
        <w:rPr>
          <w:b/>
          <w:bCs/>
          <w:i/>
          <w:iCs/>
          <w:sz w:val="28"/>
          <w:szCs w:val="28"/>
        </w:rPr>
        <w:t>чи</w:t>
      </w:r>
      <w:proofErr w:type="spellEnd"/>
      <w:r w:rsidRPr="005945B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945B7">
        <w:rPr>
          <w:b/>
          <w:bCs/>
          <w:i/>
          <w:iCs/>
          <w:sz w:val="28"/>
          <w:szCs w:val="28"/>
        </w:rPr>
        <w:t>категоріальні</w:t>
      </w:r>
      <w:proofErr w:type="spellEnd"/>
      <w:r w:rsidRPr="005945B7">
        <w:rPr>
          <w:b/>
          <w:bCs/>
          <w:i/>
          <w:iCs/>
          <w:sz w:val="28"/>
          <w:szCs w:val="28"/>
        </w:rPr>
        <w:t>).</w:t>
      </w:r>
    </w:p>
    <w:p w14:paraId="6B4F2176" w14:textId="47DAA62F" w:rsidR="005945B7" w:rsidRDefault="005945B7" w:rsidP="007F386C">
      <w:pPr>
        <w:pStyle w:val="ad"/>
        <w:spacing w:before="0" w:beforeAutospacing="0" w:after="0" w:afterAutospacing="0" w:line="276" w:lineRule="auto"/>
        <w:jc w:val="both"/>
        <w:rPr>
          <w:b/>
          <w:bCs/>
          <w:i/>
          <w:i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68"/>
        <w:gridCol w:w="2613"/>
        <w:gridCol w:w="2277"/>
        <w:gridCol w:w="2653"/>
      </w:tblGrid>
      <w:tr w:rsidR="001D18DA" w14:paraId="740DCFC0" w14:textId="77777777" w:rsidTr="001D18DA">
        <w:tc>
          <w:tcPr>
            <w:tcW w:w="2368" w:type="dxa"/>
            <w:vAlign w:val="center"/>
          </w:tcPr>
          <w:p w14:paraId="34AC0390" w14:textId="1CD3143E" w:rsidR="001D18DA" w:rsidRPr="001D18DA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D18DA">
              <w:rPr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2613" w:type="dxa"/>
            <w:vAlign w:val="center"/>
          </w:tcPr>
          <w:p w14:paraId="461178A3" w14:textId="4BE6224B" w:rsidR="001D18DA" w:rsidRPr="001D18DA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D18DA">
              <w:rPr>
                <w:b/>
                <w:bCs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2277" w:type="dxa"/>
          </w:tcPr>
          <w:p w14:paraId="52483CF4" w14:textId="740F8389" w:rsidR="001D18DA" w:rsidRPr="001D18DA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Позначають</w:t>
            </w:r>
          </w:p>
        </w:tc>
        <w:tc>
          <w:tcPr>
            <w:tcW w:w="2653" w:type="dxa"/>
            <w:vAlign w:val="center"/>
          </w:tcPr>
          <w:p w14:paraId="274DF070" w14:textId="6BA92047" w:rsidR="001D18DA" w:rsidRPr="001D18DA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D18DA">
              <w:rPr>
                <w:b/>
                <w:bCs/>
                <w:sz w:val="28"/>
                <w:szCs w:val="28"/>
                <w:lang w:val="uk-UA"/>
              </w:rPr>
              <w:t>Вид</w:t>
            </w:r>
          </w:p>
        </w:tc>
      </w:tr>
      <w:tr w:rsidR="001D18DA" w14:paraId="24B8C927" w14:textId="77777777" w:rsidTr="001D18DA">
        <w:tc>
          <w:tcPr>
            <w:tcW w:w="2368" w:type="dxa"/>
            <w:vAlign w:val="center"/>
          </w:tcPr>
          <w:p w14:paraId="50E7FB80" w14:textId="7EF3B222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1</w:t>
            </w:r>
          </w:p>
        </w:tc>
        <w:tc>
          <w:tcPr>
            <w:tcW w:w="2613" w:type="dxa"/>
            <w:vAlign w:val="center"/>
          </w:tcPr>
          <w:p w14:paraId="6EA835FD" w14:textId="55FBBDEA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Age</w:t>
            </w:r>
            <w:proofErr w:type="spellEnd"/>
          </w:p>
        </w:tc>
        <w:tc>
          <w:tcPr>
            <w:tcW w:w="2277" w:type="dxa"/>
          </w:tcPr>
          <w:p w14:paraId="032E313E" w14:textId="2FC4078B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Вік</w:t>
            </w:r>
            <w:proofErr w:type="spellEnd"/>
          </w:p>
        </w:tc>
        <w:tc>
          <w:tcPr>
            <w:tcW w:w="2653" w:type="dxa"/>
            <w:vAlign w:val="center"/>
          </w:tcPr>
          <w:p w14:paraId="462C189B" w14:textId="38572B8A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Integer</w:t>
            </w:r>
            <w:proofErr w:type="spellEnd"/>
            <w:r w:rsidRPr="00C31D36">
              <w:t xml:space="preserve"> (</w:t>
            </w:r>
            <w:proofErr w:type="spellStart"/>
            <w:r w:rsidRPr="00C31D36">
              <w:t>Числові</w:t>
            </w:r>
            <w:proofErr w:type="spellEnd"/>
            <w:r w:rsidRPr="00C31D36">
              <w:t>)</w:t>
            </w:r>
          </w:p>
        </w:tc>
      </w:tr>
      <w:tr w:rsidR="001D18DA" w14:paraId="13F49CF7" w14:textId="77777777" w:rsidTr="001D18DA">
        <w:tc>
          <w:tcPr>
            <w:tcW w:w="2368" w:type="dxa"/>
            <w:vAlign w:val="center"/>
          </w:tcPr>
          <w:p w14:paraId="6009A4A6" w14:textId="6605BF08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2</w:t>
            </w:r>
          </w:p>
        </w:tc>
        <w:tc>
          <w:tcPr>
            <w:tcW w:w="2613" w:type="dxa"/>
            <w:vAlign w:val="center"/>
          </w:tcPr>
          <w:p w14:paraId="6CFE5915" w14:textId="077E7855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Workclass</w:t>
            </w:r>
            <w:proofErr w:type="spellEnd"/>
          </w:p>
        </w:tc>
        <w:tc>
          <w:tcPr>
            <w:tcW w:w="2277" w:type="dxa"/>
          </w:tcPr>
          <w:p w14:paraId="5C4CA666" w14:textId="60AE7D7A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Дохід</w:t>
            </w:r>
            <w:proofErr w:type="spellEnd"/>
          </w:p>
        </w:tc>
        <w:tc>
          <w:tcPr>
            <w:tcW w:w="2653" w:type="dxa"/>
            <w:vAlign w:val="center"/>
          </w:tcPr>
          <w:p w14:paraId="74AC603B" w14:textId="0BC65B3A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Categorical</w:t>
            </w:r>
            <w:proofErr w:type="spellEnd"/>
            <w:r w:rsidRPr="00C31D36">
              <w:t xml:space="preserve"> (</w:t>
            </w:r>
            <w:proofErr w:type="spellStart"/>
            <w:r w:rsidRPr="00C31D36">
              <w:t>Категоріальні</w:t>
            </w:r>
            <w:proofErr w:type="spellEnd"/>
            <w:r w:rsidRPr="00C31D36">
              <w:t>)</w:t>
            </w:r>
          </w:p>
        </w:tc>
      </w:tr>
      <w:tr w:rsidR="001D18DA" w14:paraId="3A81A09D" w14:textId="77777777" w:rsidTr="001D18DA">
        <w:tc>
          <w:tcPr>
            <w:tcW w:w="2368" w:type="dxa"/>
            <w:vAlign w:val="center"/>
          </w:tcPr>
          <w:p w14:paraId="2A366801" w14:textId="057E7957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3</w:t>
            </w:r>
          </w:p>
        </w:tc>
        <w:tc>
          <w:tcPr>
            <w:tcW w:w="2613" w:type="dxa"/>
            <w:vAlign w:val="center"/>
          </w:tcPr>
          <w:p w14:paraId="0440B1A7" w14:textId="626F72F6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Fnlwgt</w:t>
            </w:r>
            <w:proofErr w:type="spellEnd"/>
          </w:p>
        </w:tc>
        <w:tc>
          <w:tcPr>
            <w:tcW w:w="2277" w:type="dxa"/>
          </w:tcPr>
          <w:p w14:paraId="0DD608D6" w14:textId="17076770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-</w:t>
            </w:r>
          </w:p>
        </w:tc>
        <w:tc>
          <w:tcPr>
            <w:tcW w:w="2653" w:type="dxa"/>
            <w:vAlign w:val="center"/>
          </w:tcPr>
          <w:p w14:paraId="40EC0B7D" w14:textId="720495BD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Integer</w:t>
            </w:r>
            <w:proofErr w:type="spellEnd"/>
            <w:r w:rsidRPr="00C31D36">
              <w:t xml:space="preserve"> (</w:t>
            </w:r>
            <w:proofErr w:type="spellStart"/>
            <w:r w:rsidRPr="00C31D36">
              <w:t>Числові</w:t>
            </w:r>
            <w:proofErr w:type="spellEnd"/>
            <w:r w:rsidRPr="00C31D36">
              <w:t>)</w:t>
            </w:r>
          </w:p>
        </w:tc>
      </w:tr>
      <w:tr w:rsidR="001D18DA" w14:paraId="746EE6D4" w14:textId="77777777" w:rsidTr="001D18DA">
        <w:tc>
          <w:tcPr>
            <w:tcW w:w="2368" w:type="dxa"/>
            <w:vAlign w:val="center"/>
          </w:tcPr>
          <w:p w14:paraId="19FB7796" w14:textId="6001B381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4</w:t>
            </w:r>
          </w:p>
        </w:tc>
        <w:tc>
          <w:tcPr>
            <w:tcW w:w="2613" w:type="dxa"/>
            <w:vAlign w:val="center"/>
          </w:tcPr>
          <w:p w14:paraId="5F277315" w14:textId="1AC01BC0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r w:rsidRPr="00C31D36">
              <w:t>Education</w:t>
            </w:r>
          </w:p>
        </w:tc>
        <w:tc>
          <w:tcPr>
            <w:tcW w:w="2277" w:type="dxa"/>
          </w:tcPr>
          <w:p w14:paraId="78FB29F8" w14:textId="694C9E42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Освіта</w:t>
            </w:r>
            <w:proofErr w:type="spellEnd"/>
          </w:p>
        </w:tc>
        <w:tc>
          <w:tcPr>
            <w:tcW w:w="2653" w:type="dxa"/>
            <w:vAlign w:val="center"/>
          </w:tcPr>
          <w:p w14:paraId="0776D24F" w14:textId="1A6A2D04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Categorical</w:t>
            </w:r>
            <w:proofErr w:type="spellEnd"/>
            <w:r w:rsidRPr="00C31D36">
              <w:t xml:space="preserve"> (</w:t>
            </w:r>
            <w:proofErr w:type="spellStart"/>
            <w:r w:rsidRPr="00C31D36">
              <w:t>Категоріальні</w:t>
            </w:r>
            <w:proofErr w:type="spellEnd"/>
            <w:r w:rsidRPr="00C31D36">
              <w:t>)</w:t>
            </w:r>
          </w:p>
        </w:tc>
      </w:tr>
      <w:tr w:rsidR="001D18DA" w14:paraId="7B058734" w14:textId="77777777" w:rsidTr="001D18DA">
        <w:tc>
          <w:tcPr>
            <w:tcW w:w="2368" w:type="dxa"/>
            <w:vAlign w:val="center"/>
          </w:tcPr>
          <w:p w14:paraId="5D9A53D1" w14:textId="3C503ED8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5</w:t>
            </w:r>
          </w:p>
        </w:tc>
        <w:tc>
          <w:tcPr>
            <w:tcW w:w="2613" w:type="dxa"/>
            <w:vAlign w:val="center"/>
          </w:tcPr>
          <w:p w14:paraId="048E5C0F" w14:textId="4B1F0DC2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r w:rsidRPr="00C31D36">
              <w:rPr>
                <w:lang w:val="en-US"/>
              </w:rPr>
              <w:t>Education-num</w:t>
            </w:r>
          </w:p>
        </w:tc>
        <w:tc>
          <w:tcPr>
            <w:tcW w:w="2277" w:type="dxa"/>
          </w:tcPr>
          <w:p w14:paraId="6EDD9599" w14:textId="6288FDA0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Рівень</w:t>
            </w:r>
            <w:proofErr w:type="spellEnd"/>
            <w:r w:rsidRPr="00C31D36">
              <w:rPr>
                <w:lang w:val="en-US"/>
              </w:rPr>
              <w:t xml:space="preserve"> </w:t>
            </w:r>
            <w:proofErr w:type="spellStart"/>
            <w:r w:rsidRPr="00C31D36">
              <w:t>освіти</w:t>
            </w:r>
            <w:proofErr w:type="spellEnd"/>
          </w:p>
        </w:tc>
        <w:tc>
          <w:tcPr>
            <w:tcW w:w="2653" w:type="dxa"/>
            <w:vAlign w:val="center"/>
          </w:tcPr>
          <w:p w14:paraId="646E6AD6" w14:textId="0F0F183C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r w:rsidRPr="00C31D36">
              <w:rPr>
                <w:lang w:val="en-US"/>
              </w:rPr>
              <w:t>Integer (</w:t>
            </w:r>
            <w:proofErr w:type="spellStart"/>
            <w:r w:rsidRPr="00C31D36">
              <w:t>Числові</w:t>
            </w:r>
            <w:proofErr w:type="spellEnd"/>
            <w:r w:rsidRPr="00C31D36">
              <w:rPr>
                <w:lang w:val="en-US"/>
              </w:rPr>
              <w:t>)</w:t>
            </w:r>
          </w:p>
        </w:tc>
      </w:tr>
      <w:tr w:rsidR="001D18DA" w14:paraId="0ED970B1" w14:textId="77777777" w:rsidTr="001D18DA">
        <w:tc>
          <w:tcPr>
            <w:tcW w:w="2368" w:type="dxa"/>
            <w:vAlign w:val="center"/>
          </w:tcPr>
          <w:p w14:paraId="1E20D293" w14:textId="6D87BC48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6</w:t>
            </w:r>
          </w:p>
        </w:tc>
        <w:tc>
          <w:tcPr>
            <w:tcW w:w="2613" w:type="dxa"/>
            <w:vAlign w:val="center"/>
          </w:tcPr>
          <w:p w14:paraId="6C3B0E77" w14:textId="626C6909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r w:rsidRPr="00C31D36">
              <w:rPr>
                <w:lang w:val="en-US"/>
              </w:rPr>
              <w:t>Marital-status</w:t>
            </w:r>
          </w:p>
        </w:tc>
        <w:tc>
          <w:tcPr>
            <w:tcW w:w="2277" w:type="dxa"/>
          </w:tcPr>
          <w:p w14:paraId="1AAEA35A" w14:textId="3C4883ED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Сімейний</w:t>
            </w:r>
            <w:proofErr w:type="spellEnd"/>
            <w:r w:rsidRPr="00C31D36">
              <w:rPr>
                <w:lang w:val="en-US"/>
              </w:rPr>
              <w:t xml:space="preserve"> </w:t>
            </w:r>
            <w:r w:rsidRPr="00C31D36">
              <w:t>стан</w:t>
            </w:r>
          </w:p>
        </w:tc>
        <w:tc>
          <w:tcPr>
            <w:tcW w:w="2653" w:type="dxa"/>
            <w:vAlign w:val="center"/>
          </w:tcPr>
          <w:p w14:paraId="30A6ECDC" w14:textId="67A7A5E6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r w:rsidRPr="00C31D36">
              <w:rPr>
                <w:lang w:val="en-US"/>
              </w:rPr>
              <w:t>Categorical (</w:t>
            </w:r>
            <w:proofErr w:type="spellStart"/>
            <w:r w:rsidRPr="00C31D36">
              <w:t>Категоріальні</w:t>
            </w:r>
            <w:proofErr w:type="spellEnd"/>
            <w:r w:rsidRPr="00C31D36">
              <w:rPr>
                <w:lang w:val="en-US"/>
              </w:rPr>
              <w:t>)</w:t>
            </w:r>
          </w:p>
        </w:tc>
      </w:tr>
      <w:tr w:rsidR="001D18DA" w14:paraId="1BB43DAC" w14:textId="77777777" w:rsidTr="001D18DA">
        <w:tc>
          <w:tcPr>
            <w:tcW w:w="2368" w:type="dxa"/>
            <w:vAlign w:val="center"/>
          </w:tcPr>
          <w:p w14:paraId="25D54E3C" w14:textId="2D9996CB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7</w:t>
            </w:r>
          </w:p>
        </w:tc>
        <w:tc>
          <w:tcPr>
            <w:tcW w:w="2613" w:type="dxa"/>
            <w:vAlign w:val="center"/>
          </w:tcPr>
          <w:p w14:paraId="03270FAB" w14:textId="30B5600F" w:rsidR="001D18DA" w:rsidRPr="00C31D36" w:rsidRDefault="003D7607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C31D36">
              <w:rPr>
                <w:lang w:val="en-US"/>
              </w:rPr>
              <w:t>Occupation</w:t>
            </w:r>
          </w:p>
        </w:tc>
        <w:tc>
          <w:tcPr>
            <w:tcW w:w="2277" w:type="dxa"/>
          </w:tcPr>
          <w:p w14:paraId="0C90CB9F" w14:textId="17D5652C" w:rsidR="001D18DA" w:rsidRPr="00C31D36" w:rsidRDefault="003D7607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Професія</w:t>
            </w:r>
            <w:proofErr w:type="spellEnd"/>
          </w:p>
        </w:tc>
        <w:tc>
          <w:tcPr>
            <w:tcW w:w="2653" w:type="dxa"/>
            <w:vAlign w:val="center"/>
          </w:tcPr>
          <w:p w14:paraId="29E04498" w14:textId="2314FCF4" w:rsidR="001D18DA" w:rsidRPr="00C31D36" w:rsidRDefault="003D7607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C31D36">
              <w:rPr>
                <w:lang w:val="en-US"/>
              </w:rPr>
              <w:t>Categorical (</w:t>
            </w:r>
            <w:proofErr w:type="spellStart"/>
            <w:r w:rsidRPr="00C31D36">
              <w:t>Категоріальні</w:t>
            </w:r>
            <w:proofErr w:type="spellEnd"/>
            <w:r w:rsidRPr="00C31D36">
              <w:rPr>
                <w:lang w:val="en-US"/>
              </w:rPr>
              <w:t>)</w:t>
            </w:r>
          </w:p>
        </w:tc>
      </w:tr>
      <w:tr w:rsidR="001D18DA" w14:paraId="49CB13EA" w14:textId="77777777" w:rsidTr="001D18DA">
        <w:tc>
          <w:tcPr>
            <w:tcW w:w="2368" w:type="dxa"/>
            <w:vAlign w:val="center"/>
          </w:tcPr>
          <w:p w14:paraId="4340B496" w14:textId="783AAC21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8</w:t>
            </w:r>
          </w:p>
        </w:tc>
        <w:tc>
          <w:tcPr>
            <w:tcW w:w="2613" w:type="dxa"/>
            <w:vAlign w:val="center"/>
          </w:tcPr>
          <w:p w14:paraId="245CAEF8" w14:textId="4F5EBC4F" w:rsidR="001D18DA" w:rsidRPr="00C31D36" w:rsidRDefault="003D7607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C31D36">
              <w:rPr>
                <w:lang w:val="en-US"/>
              </w:rPr>
              <w:t>Relationship</w:t>
            </w:r>
          </w:p>
        </w:tc>
        <w:tc>
          <w:tcPr>
            <w:tcW w:w="2277" w:type="dxa"/>
          </w:tcPr>
          <w:p w14:paraId="12B116B8" w14:textId="19EF831F" w:rsidR="001D18DA" w:rsidRPr="00C31D36" w:rsidRDefault="003D7607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 w:rsidRPr="00C31D36">
              <w:t>Відносини</w:t>
            </w:r>
            <w:proofErr w:type="spellEnd"/>
          </w:p>
        </w:tc>
        <w:tc>
          <w:tcPr>
            <w:tcW w:w="2653" w:type="dxa"/>
            <w:vAlign w:val="center"/>
          </w:tcPr>
          <w:p w14:paraId="2EC15448" w14:textId="3B641345" w:rsidR="001D18DA" w:rsidRPr="00C31D36" w:rsidRDefault="003D7607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C31D36">
              <w:rPr>
                <w:lang w:val="en-US"/>
              </w:rPr>
              <w:t>Categorical (</w:t>
            </w:r>
            <w:proofErr w:type="spellStart"/>
            <w:r w:rsidRPr="00C31D36">
              <w:t>Категоріальні</w:t>
            </w:r>
            <w:proofErr w:type="spellEnd"/>
            <w:r w:rsidRPr="00C31D36">
              <w:rPr>
                <w:lang w:val="en-US"/>
              </w:rPr>
              <w:t>)</w:t>
            </w:r>
          </w:p>
        </w:tc>
      </w:tr>
      <w:tr w:rsidR="001D18DA" w14:paraId="0CFA60C5" w14:textId="77777777" w:rsidTr="001D18DA">
        <w:tc>
          <w:tcPr>
            <w:tcW w:w="2368" w:type="dxa"/>
            <w:vAlign w:val="center"/>
          </w:tcPr>
          <w:p w14:paraId="2BD66AA8" w14:textId="7DEA6BA4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9</w:t>
            </w:r>
          </w:p>
        </w:tc>
        <w:tc>
          <w:tcPr>
            <w:tcW w:w="2613" w:type="dxa"/>
            <w:vAlign w:val="center"/>
          </w:tcPr>
          <w:p w14:paraId="5BC6892B" w14:textId="1821C61F" w:rsidR="001D18DA" w:rsidRPr="00C31D36" w:rsidRDefault="003D7607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C31D36">
              <w:rPr>
                <w:lang w:val="en-US"/>
              </w:rPr>
              <w:t>Race</w:t>
            </w:r>
          </w:p>
        </w:tc>
        <w:tc>
          <w:tcPr>
            <w:tcW w:w="2277" w:type="dxa"/>
          </w:tcPr>
          <w:p w14:paraId="6A89242A" w14:textId="363A8015" w:rsidR="001D18DA" w:rsidRPr="00C31D36" w:rsidRDefault="003D7607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r w:rsidRPr="00C31D36">
              <w:t>Раса</w:t>
            </w:r>
          </w:p>
        </w:tc>
        <w:tc>
          <w:tcPr>
            <w:tcW w:w="2653" w:type="dxa"/>
            <w:vAlign w:val="center"/>
          </w:tcPr>
          <w:p w14:paraId="2A3D4E87" w14:textId="6C1B4331" w:rsidR="001D18DA" w:rsidRPr="00C31D36" w:rsidRDefault="003D7607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C31D36">
              <w:rPr>
                <w:lang w:val="en-US"/>
              </w:rPr>
              <w:t>Categorical (</w:t>
            </w:r>
            <w:proofErr w:type="spellStart"/>
            <w:r w:rsidRPr="00C31D36">
              <w:t>Категоріальні</w:t>
            </w:r>
            <w:proofErr w:type="spellEnd"/>
            <w:r w:rsidRPr="00C31D36">
              <w:rPr>
                <w:lang w:val="en-US"/>
              </w:rPr>
              <w:t>)</w:t>
            </w:r>
          </w:p>
        </w:tc>
      </w:tr>
      <w:tr w:rsidR="001D18DA" w14:paraId="2F6B4D3B" w14:textId="77777777" w:rsidTr="001D18DA">
        <w:tc>
          <w:tcPr>
            <w:tcW w:w="2368" w:type="dxa"/>
            <w:vAlign w:val="center"/>
          </w:tcPr>
          <w:p w14:paraId="4A6C6678" w14:textId="4C770E02" w:rsidR="001D18DA" w:rsidRPr="00C31D36" w:rsidRDefault="001D18DA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10</w:t>
            </w:r>
          </w:p>
        </w:tc>
        <w:tc>
          <w:tcPr>
            <w:tcW w:w="2613" w:type="dxa"/>
            <w:vAlign w:val="center"/>
          </w:tcPr>
          <w:p w14:paraId="3BA3D4D3" w14:textId="79ECCFD1" w:rsidR="001D18DA" w:rsidRPr="00C31D36" w:rsidRDefault="003D7607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C31D36">
              <w:rPr>
                <w:lang w:val="en-US"/>
              </w:rPr>
              <w:t>Sex</w:t>
            </w:r>
          </w:p>
        </w:tc>
        <w:tc>
          <w:tcPr>
            <w:tcW w:w="2277" w:type="dxa"/>
          </w:tcPr>
          <w:p w14:paraId="17286438" w14:textId="2C35D6A1" w:rsidR="001D18DA" w:rsidRPr="00C31D36" w:rsidRDefault="003D7607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r w:rsidRPr="00C31D36">
              <w:t>Стать</w:t>
            </w:r>
          </w:p>
        </w:tc>
        <w:tc>
          <w:tcPr>
            <w:tcW w:w="2653" w:type="dxa"/>
            <w:vAlign w:val="center"/>
          </w:tcPr>
          <w:p w14:paraId="0399695A" w14:textId="3E1B871C" w:rsidR="001D18DA" w:rsidRPr="00C31D36" w:rsidRDefault="003D7607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C31D36">
              <w:rPr>
                <w:lang w:val="en-US"/>
              </w:rPr>
              <w:t>Binary (</w:t>
            </w:r>
            <w:proofErr w:type="spellStart"/>
            <w:r w:rsidRPr="00C31D36">
              <w:t>Категоріальні</w:t>
            </w:r>
            <w:proofErr w:type="spellEnd"/>
            <w:r w:rsidRPr="00C31D36">
              <w:rPr>
                <w:lang w:val="en-US"/>
              </w:rPr>
              <w:t>)</w:t>
            </w:r>
          </w:p>
        </w:tc>
      </w:tr>
      <w:tr w:rsidR="001D18DA" w14:paraId="543E8471" w14:textId="77777777" w:rsidTr="001D18DA">
        <w:tc>
          <w:tcPr>
            <w:tcW w:w="2368" w:type="dxa"/>
            <w:vAlign w:val="center"/>
          </w:tcPr>
          <w:p w14:paraId="0313353B" w14:textId="2D0D7AB3" w:rsidR="001D18DA" w:rsidRPr="00C31D36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11</w:t>
            </w:r>
          </w:p>
        </w:tc>
        <w:tc>
          <w:tcPr>
            <w:tcW w:w="2613" w:type="dxa"/>
            <w:vAlign w:val="center"/>
          </w:tcPr>
          <w:p w14:paraId="12EDD6A1" w14:textId="660A5BFD" w:rsidR="001D18DA" w:rsidRPr="00B413E0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B413E0">
              <w:rPr>
                <w:lang w:val="en-US"/>
              </w:rPr>
              <w:t>Capital-gain</w:t>
            </w:r>
          </w:p>
        </w:tc>
        <w:tc>
          <w:tcPr>
            <w:tcW w:w="2277" w:type="dxa"/>
          </w:tcPr>
          <w:p w14:paraId="494F88D3" w14:textId="7B963401" w:rsidR="001D18DA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>
              <w:t>Приріст</w:t>
            </w:r>
            <w:proofErr w:type="spellEnd"/>
            <w:r w:rsidRPr="00B413E0">
              <w:rPr>
                <w:lang w:val="en-US"/>
              </w:rPr>
              <w:t xml:space="preserve"> </w:t>
            </w:r>
            <w:proofErr w:type="spellStart"/>
            <w:r>
              <w:t>капіталу</w:t>
            </w:r>
            <w:proofErr w:type="spellEnd"/>
          </w:p>
        </w:tc>
        <w:tc>
          <w:tcPr>
            <w:tcW w:w="2653" w:type="dxa"/>
            <w:vAlign w:val="center"/>
          </w:tcPr>
          <w:p w14:paraId="0B40E930" w14:textId="6A164F94" w:rsidR="001D18DA" w:rsidRPr="00B413E0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B413E0">
              <w:rPr>
                <w:lang w:val="en-US"/>
              </w:rPr>
              <w:t>Integer (</w:t>
            </w:r>
            <w:proofErr w:type="spellStart"/>
            <w:r>
              <w:t>Числові</w:t>
            </w:r>
            <w:proofErr w:type="spellEnd"/>
            <w:r w:rsidRPr="00B413E0">
              <w:rPr>
                <w:lang w:val="en-US"/>
              </w:rPr>
              <w:t>)</w:t>
            </w:r>
          </w:p>
        </w:tc>
      </w:tr>
      <w:tr w:rsidR="00C31D36" w14:paraId="50BF0C40" w14:textId="77777777" w:rsidTr="001D18DA">
        <w:tc>
          <w:tcPr>
            <w:tcW w:w="2368" w:type="dxa"/>
            <w:vAlign w:val="center"/>
          </w:tcPr>
          <w:p w14:paraId="292E9AC2" w14:textId="3516D8B3" w:rsidR="00C31D36" w:rsidRPr="00C31D36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12</w:t>
            </w:r>
          </w:p>
        </w:tc>
        <w:tc>
          <w:tcPr>
            <w:tcW w:w="2613" w:type="dxa"/>
            <w:vAlign w:val="center"/>
          </w:tcPr>
          <w:p w14:paraId="7BF3C13D" w14:textId="0E55E69F" w:rsidR="00C31D36" w:rsidRPr="00B413E0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B413E0">
              <w:rPr>
                <w:lang w:val="en-US"/>
              </w:rPr>
              <w:t>Capital-loss</w:t>
            </w:r>
          </w:p>
        </w:tc>
        <w:tc>
          <w:tcPr>
            <w:tcW w:w="2277" w:type="dxa"/>
          </w:tcPr>
          <w:p w14:paraId="51494D46" w14:textId="4F5FE548" w:rsidR="00C31D36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>
              <w:t>Збиток</w:t>
            </w:r>
            <w:proofErr w:type="spellEnd"/>
            <w:r w:rsidRPr="00B413E0">
              <w:rPr>
                <w:lang w:val="en-US"/>
              </w:rPr>
              <w:t xml:space="preserve"> </w:t>
            </w:r>
            <w:proofErr w:type="spellStart"/>
            <w:r>
              <w:t>капіталу</w:t>
            </w:r>
            <w:proofErr w:type="spellEnd"/>
          </w:p>
        </w:tc>
        <w:tc>
          <w:tcPr>
            <w:tcW w:w="2653" w:type="dxa"/>
            <w:vAlign w:val="center"/>
          </w:tcPr>
          <w:p w14:paraId="04266A0C" w14:textId="3C3196F0" w:rsidR="00C31D36" w:rsidRPr="00B413E0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B413E0">
              <w:rPr>
                <w:lang w:val="en-US"/>
              </w:rPr>
              <w:t>Integer (</w:t>
            </w:r>
            <w:proofErr w:type="spellStart"/>
            <w:r>
              <w:t>Числові</w:t>
            </w:r>
            <w:proofErr w:type="spellEnd"/>
            <w:r w:rsidRPr="00B413E0">
              <w:rPr>
                <w:lang w:val="en-US"/>
              </w:rPr>
              <w:t>)</w:t>
            </w:r>
          </w:p>
        </w:tc>
      </w:tr>
      <w:tr w:rsidR="00C31D36" w14:paraId="23D5154D" w14:textId="77777777" w:rsidTr="001D18DA">
        <w:tc>
          <w:tcPr>
            <w:tcW w:w="2368" w:type="dxa"/>
            <w:vAlign w:val="center"/>
          </w:tcPr>
          <w:p w14:paraId="59E89F55" w14:textId="10702B5C" w:rsidR="00C31D36" w:rsidRPr="00C31D36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13</w:t>
            </w:r>
          </w:p>
        </w:tc>
        <w:tc>
          <w:tcPr>
            <w:tcW w:w="2613" w:type="dxa"/>
            <w:vAlign w:val="center"/>
          </w:tcPr>
          <w:p w14:paraId="4C35572C" w14:textId="40C59419" w:rsidR="00C31D36" w:rsidRPr="00B413E0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B413E0">
              <w:rPr>
                <w:lang w:val="en-US"/>
              </w:rPr>
              <w:t>Hours-per-week</w:t>
            </w:r>
          </w:p>
        </w:tc>
        <w:tc>
          <w:tcPr>
            <w:tcW w:w="2277" w:type="dxa"/>
          </w:tcPr>
          <w:p w14:paraId="355DFDEA" w14:textId="73F83B84" w:rsidR="00C31D36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>
              <w:t>Години</w:t>
            </w:r>
            <w:proofErr w:type="spellEnd"/>
            <w:r w:rsidRPr="00B413E0">
              <w:rPr>
                <w:lang w:val="en-US"/>
              </w:rPr>
              <w:t xml:space="preserve"> </w:t>
            </w:r>
            <w:r>
              <w:t>на</w:t>
            </w:r>
            <w:r w:rsidRPr="00B413E0">
              <w:rPr>
                <w:lang w:val="en-US"/>
              </w:rPr>
              <w:t xml:space="preserve"> </w:t>
            </w:r>
            <w:proofErr w:type="spellStart"/>
            <w:r>
              <w:t>тиждень</w:t>
            </w:r>
            <w:proofErr w:type="spellEnd"/>
          </w:p>
        </w:tc>
        <w:tc>
          <w:tcPr>
            <w:tcW w:w="2653" w:type="dxa"/>
            <w:vAlign w:val="center"/>
          </w:tcPr>
          <w:p w14:paraId="71E2C60F" w14:textId="28D0567A" w:rsidR="00C31D36" w:rsidRPr="00B413E0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B413E0">
              <w:rPr>
                <w:lang w:val="en-US"/>
              </w:rPr>
              <w:t>Integer (</w:t>
            </w:r>
            <w:proofErr w:type="spellStart"/>
            <w:r>
              <w:t>Числові</w:t>
            </w:r>
            <w:proofErr w:type="spellEnd"/>
            <w:r w:rsidRPr="00B413E0">
              <w:rPr>
                <w:lang w:val="en-US"/>
              </w:rPr>
              <w:t>)</w:t>
            </w:r>
          </w:p>
        </w:tc>
      </w:tr>
      <w:tr w:rsidR="00C31D36" w14:paraId="11B564F5" w14:textId="77777777" w:rsidTr="001D18DA">
        <w:tc>
          <w:tcPr>
            <w:tcW w:w="2368" w:type="dxa"/>
            <w:vAlign w:val="center"/>
          </w:tcPr>
          <w:p w14:paraId="6B7098F3" w14:textId="2E26E251" w:rsidR="00C31D36" w:rsidRPr="00C31D36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14</w:t>
            </w:r>
          </w:p>
        </w:tc>
        <w:tc>
          <w:tcPr>
            <w:tcW w:w="2613" w:type="dxa"/>
            <w:vAlign w:val="center"/>
          </w:tcPr>
          <w:p w14:paraId="59A88901" w14:textId="7945E808" w:rsidR="00C31D36" w:rsidRPr="00B413E0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B413E0">
              <w:rPr>
                <w:lang w:val="en-US"/>
              </w:rPr>
              <w:t>Native-country</w:t>
            </w:r>
          </w:p>
        </w:tc>
        <w:tc>
          <w:tcPr>
            <w:tcW w:w="2277" w:type="dxa"/>
          </w:tcPr>
          <w:p w14:paraId="319CC667" w14:textId="27269023" w:rsidR="00C31D36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</w:pPr>
            <w:proofErr w:type="spellStart"/>
            <w:r>
              <w:t>Батьківщина</w:t>
            </w:r>
            <w:proofErr w:type="spellEnd"/>
          </w:p>
        </w:tc>
        <w:tc>
          <w:tcPr>
            <w:tcW w:w="2653" w:type="dxa"/>
            <w:vAlign w:val="center"/>
          </w:tcPr>
          <w:p w14:paraId="66742B7E" w14:textId="1A26A01F" w:rsidR="00C31D36" w:rsidRPr="00B413E0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B413E0">
              <w:rPr>
                <w:lang w:val="en-US"/>
              </w:rPr>
              <w:t>Categorical (</w:t>
            </w:r>
            <w:proofErr w:type="spellStart"/>
            <w:r>
              <w:t>Категоріальні</w:t>
            </w:r>
            <w:proofErr w:type="spellEnd"/>
            <w:r w:rsidRPr="00B413E0">
              <w:rPr>
                <w:lang w:val="en-US"/>
              </w:rPr>
              <w:t>)</w:t>
            </w:r>
          </w:p>
        </w:tc>
      </w:tr>
      <w:tr w:rsidR="00C31D36" w14:paraId="69E99A9C" w14:textId="77777777" w:rsidTr="001D18DA">
        <w:tc>
          <w:tcPr>
            <w:tcW w:w="2368" w:type="dxa"/>
            <w:vAlign w:val="center"/>
          </w:tcPr>
          <w:p w14:paraId="7B0BCDC6" w14:textId="34770747" w:rsidR="00C31D36" w:rsidRPr="00C31D36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 w:rsidRPr="00C31D36">
              <w:rPr>
                <w:lang w:val="uk-UA"/>
              </w:rPr>
              <w:t>15</w:t>
            </w:r>
          </w:p>
        </w:tc>
        <w:tc>
          <w:tcPr>
            <w:tcW w:w="2613" w:type="dxa"/>
            <w:vAlign w:val="center"/>
          </w:tcPr>
          <w:p w14:paraId="0EE213FA" w14:textId="5E6DE42F" w:rsidR="00C31D36" w:rsidRPr="00B413E0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B413E0">
              <w:rPr>
                <w:lang w:val="en-US"/>
              </w:rPr>
              <w:t>Income</w:t>
            </w:r>
          </w:p>
        </w:tc>
        <w:tc>
          <w:tcPr>
            <w:tcW w:w="2277" w:type="dxa"/>
          </w:tcPr>
          <w:p w14:paraId="122518CB" w14:textId="566C71B2" w:rsidR="00C31D36" w:rsidRDefault="00C31D36" w:rsidP="00C31D36">
            <w:pPr>
              <w:pStyle w:val="ad"/>
              <w:tabs>
                <w:tab w:val="left" w:pos="555"/>
              </w:tabs>
              <w:spacing w:before="0" w:beforeAutospacing="0" w:after="0" w:afterAutospacing="0" w:line="276" w:lineRule="auto"/>
            </w:pPr>
            <w:r>
              <w:tab/>
            </w:r>
            <w:proofErr w:type="spellStart"/>
            <w:r>
              <w:t>Дохід</w:t>
            </w:r>
            <w:proofErr w:type="spellEnd"/>
          </w:p>
        </w:tc>
        <w:tc>
          <w:tcPr>
            <w:tcW w:w="2653" w:type="dxa"/>
            <w:vAlign w:val="center"/>
          </w:tcPr>
          <w:p w14:paraId="3434D55A" w14:textId="10D3DE2B" w:rsidR="00C31D36" w:rsidRPr="00B413E0" w:rsidRDefault="00C31D36" w:rsidP="005945B7">
            <w:pPr>
              <w:pStyle w:val="ad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B413E0">
              <w:rPr>
                <w:lang w:val="en-US"/>
              </w:rPr>
              <w:t>Binary (</w:t>
            </w:r>
            <w:proofErr w:type="spellStart"/>
            <w:r>
              <w:t>Числові</w:t>
            </w:r>
            <w:proofErr w:type="spellEnd"/>
            <w:r w:rsidRPr="00B413E0">
              <w:rPr>
                <w:lang w:val="en-US"/>
              </w:rPr>
              <w:t>)</w:t>
            </w:r>
          </w:p>
        </w:tc>
      </w:tr>
    </w:tbl>
    <w:p w14:paraId="2A2639BC" w14:textId="1781A0EA" w:rsidR="005945B7" w:rsidRDefault="005945B7" w:rsidP="007F386C">
      <w:pPr>
        <w:pStyle w:val="ad"/>
        <w:spacing w:before="0" w:beforeAutospacing="0" w:after="0" w:afterAutospacing="0" w:line="276" w:lineRule="auto"/>
        <w:jc w:val="both"/>
        <w:rPr>
          <w:b/>
          <w:bCs/>
          <w:i/>
          <w:iCs/>
          <w:sz w:val="28"/>
          <w:szCs w:val="28"/>
        </w:rPr>
      </w:pPr>
    </w:p>
    <w:p w14:paraId="6306ECA6" w14:textId="1BB18CA0" w:rsidR="005945B7" w:rsidRDefault="005945B7" w:rsidP="007F386C">
      <w:pPr>
        <w:pStyle w:val="ad"/>
        <w:spacing w:before="0" w:beforeAutospacing="0" w:after="0" w:afterAutospacing="0" w:line="276" w:lineRule="auto"/>
        <w:jc w:val="both"/>
        <w:rPr>
          <w:b/>
          <w:bCs/>
          <w:i/>
          <w:iCs/>
          <w:sz w:val="28"/>
          <w:szCs w:val="28"/>
        </w:rPr>
      </w:pPr>
    </w:p>
    <w:p w14:paraId="056C9452" w14:textId="3182B820" w:rsidR="005945B7" w:rsidRDefault="005945B7" w:rsidP="007F386C">
      <w:pPr>
        <w:pStyle w:val="ad"/>
        <w:spacing w:before="0" w:beforeAutospacing="0" w:after="0" w:afterAutospacing="0" w:line="276" w:lineRule="auto"/>
        <w:jc w:val="both"/>
        <w:rPr>
          <w:b/>
          <w:bCs/>
          <w:i/>
          <w:iCs/>
          <w:sz w:val="28"/>
          <w:szCs w:val="28"/>
        </w:rPr>
      </w:pPr>
    </w:p>
    <w:p w14:paraId="7EDE6F26" w14:textId="365B089B" w:rsidR="005945B7" w:rsidRDefault="005945B7" w:rsidP="007F386C">
      <w:pPr>
        <w:pStyle w:val="ad"/>
        <w:spacing w:before="0" w:beforeAutospacing="0" w:after="0" w:afterAutospacing="0" w:line="276" w:lineRule="auto"/>
        <w:jc w:val="both"/>
        <w:rPr>
          <w:b/>
          <w:bCs/>
          <w:i/>
          <w:iCs/>
          <w:sz w:val="28"/>
          <w:szCs w:val="28"/>
        </w:rPr>
      </w:pPr>
    </w:p>
    <w:p w14:paraId="5D65E944" w14:textId="29B2B011" w:rsidR="005945B7" w:rsidRDefault="005945B7" w:rsidP="007F386C">
      <w:pPr>
        <w:pStyle w:val="ad"/>
        <w:spacing w:before="0" w:beforeAutospacing="0" w:after="0" w:afterAutospacing="0" w:line="276" w:lineRule="auto"/>
        <w:jc w:val="both"/>
        <w:rPr>
          <w:b/>
          <w:bCs/>
          <w:i/>
          <w:iCs/>
          <w:sz w:val="28"/>
          <w:szCs w:val="28"/>
        </w:rPr>
      </w:pPr>
    </w:p>
    <w:p w14:paraId="47195843" w14:textId="325BE53F" w:rsidR="005945B7" w:rsidRDefault="005945B7" w:rsidP="007F386C">
      <w:pPr>
        <w:pStyle w:val="ad"/>
        <w:spacing w:before="0" w:beforeAutospacing="0" w:after="0" w:afterAutospacing="0" w:line="276" w:lineRule="auto"/>
        <w:jc w:val="both"/>
        <w:rPr>
          <w:b/>
          <w:bCs/>
          <w:i/>
          <w:iCs/>
          <w:sz w:val="28"/>
          <w:szCs w:val="28"/>
        </w:rPr>
      </w:pPr>
    </w:p>
    <w:p w14:paraId="2105E9CA" w14:textId="77777777" w:rsidR="005945B7" w:rsidRPr="00E27C07" w:rsidRDefault="005945B7" w:rsidP="00AB41BA">
      <w:pPr>
        <w:pStyle w:val="ad"/>
        <w:spacing w:before="0" w:beforeAutospacing="0" w:after="0" w:afterAutospacing="0" w:line="276" w:lineRule="auto"/>
        <w:jc w:val="both"/>
        <w:rPr>
          <w:bCs/>
          <w:sz w:val="32"/>
          <w:szCs w:val="32"/>
        </w:rPr>
      </w:pPr>
    </w:p>
    <w:p w14:paraId="21DC94B2" w14:textId="7AE6B742" w:rsidR="00E27C07" w:rsidRDefault="009500D3" w:rsidP="005945B7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Лістинг програми:</w:t>
      </w:r>
    </w:p>
    <w:p w14:paraId="5C0EA9D1" w14:textId="3995AFA3" w:rsidR="00E27C07" w:rsidRDefault="00E27C07" w:rsidP="00E27C07">
      <w:pPr>
        <w:pStyle w:val="ad"/>
        <w:spacing w:before="0" w:beforeAutospacing="0" w:after="0" w:afterAutospacing="0" w:line="276" w:lineRule="auto"/>
        <w:jc w:val="both"/>
        <w:rPr>
          <w:bCs/>
          <w:sz w:val="28"/>
          <w:szCs w:val="28"/>
          <w:lang w:val="uk-UA"/>
        </w:rPr>
      </w:pPr>
    </w:p>
    <w:p w14:paraId="47A8EA65" w14:textId="2BE50EAC" w:rsidR="00E27C07" w:rsidRPr="00E27C07" w:rsidRDefault="00E27C07" w:rsidP="00E27C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sklearn.svm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LinearSVC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sklearn.multiclass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OneVsOneClassifier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sklearn.model_selection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Вхідний файл, який містить дані</w:t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input_file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'income_data.txt'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Читання даних</w:t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= []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y = []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count_class1 = 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= 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25000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input_file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f.readlines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count_class1 &gt;=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&gt;=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'?'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[:-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split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 '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'&lt;=50K'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count_class1 &lt;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X.append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count_class1 += 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'&gt;50K'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&lt;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X.append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count_class2 += 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Перетворення на масив </w:t>
      </w:r>
      <w:proofErr w:type="spellStart"/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numpy</w:t>
      </w:r>
      <w:proofErr w:type="spellEnd"/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Перетворення рядкових даних на числові</w:t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np.empty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X.shape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(X[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]):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item.isdigit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 = X[: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label_encoder.append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preprocessing.LabelEncoder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i]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fit_transform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(X[: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:-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test_size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OneVsOneClassifier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LinearSVC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dual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max_iter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10000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classifier.fit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classifier.predict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f1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scoring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'f1_macro'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cv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"F1 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*f1.mean()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+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"%"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scoring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cv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accuracy.mean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+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"%"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precision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scoring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cv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precision.mean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+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"%"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scoring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cv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recall.mean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+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"%"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Передбачення результату для тестової точки даних</w:t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'37'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Private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'215646'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'HS-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grad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'9'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Never-married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Handlers-cleaners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Not-in-family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White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Male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'0'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'0'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'40'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United-States</w:t>
      </w:r>
      <w:proofErr w:type="spellEnd"/>
      <w:r w:rsidRPr="00E27C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Кодування тестової точки даних</w:t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input_data_encoded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[-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item.isdigit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input_data_encoded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proofErr w:type="spellStart"/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input_data_encoded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transform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[i]])[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input_data_encoded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input_data_encoded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reshape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Використання класифікатора для кодованої точки даних</w:t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та виведення результату</w:t>
      </w:r>
      <w:r w:rsidRPr="00E27C0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predicted_class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classifier.predict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input_data_encoded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27C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inverse_transform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predicted_class</w:t>
      </w:r>
      <w:proofErr w:type="spellEnd"/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)[</w:t>
      </w:r>
      <w:r w:rsidRPr="00E27C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E27C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14:paraId="30EE97EA" w14:textId="77777777" w:rsidR="00E27C07" w:rsidRDefault="00E27C07" w:rsidP="00034160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6797C2BB" w14:textId="4416708E" w:rsidR="00161020" w:rsidRDefault="00E27C07" w:rsidP="00161020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476A72FB" w14:textId="3866483F" w:rsidR="00E27C07" w:rsidRDefault="00161020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161020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32CBAC8A" wp14:editId="4AA6FB81">
            <wp:extent cx="2162477" cy="1276528"/>
            <wp:effectExtent l="0" t="0" r="9525" b="0"/>
            <wp:docPr id="199428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84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4194" w14:textId="00938F76" w:rsidR="00161020" w:rsidRDefault="00161020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="007F386C" w:rsidRPr="007F386C">
        <w:rPr>
          <w:color w:val="000000"/>
          <w:sz w:val="28"/>
          <w:szCs w:val="28"/>
          <w:lang w:val="uk-UA"/>
        </w:rPr>
        <w:t>2.</w:t>
      </w:r>
      <w:r w:rsidR="007F386C" w:rsidRPr="003D2B1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>.1 – Результат виконання</w:t>
      </w:r>
      <w:r w:rsidR="00C866F1">
        <w:rPr>
          <w:color w:val="000000"/>
          <w:sz w:val="28"/>
          <w:szCs w:val="28"/>
          <w:lang w:val="uk-UA"/>
        </w:rPr>
        <w:t xml:space="preserve"> завдання</w:t>
      </w:r>
      <w:r>
        <w:rPr>
          <w:color w:val="000000"/>
          <w:sz w:val="28"/>
          <w:szCs w:val="28"/>
          <w:lang w:val="uk-UA"/>
        </w:rPr>
        <w:t>.</w:t>
      </w:r>
    </w:p>
    <w:p w14:paraId="629CDEA2" w14:textId="3715CF29" w:rsidR="003B59F8" w:rsidRDefault="003B59F8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26B0E5B5" w14:textId="77777777" w:rsidR="003B59F8" w:rsidRPr="0003376C" w:rsidRDefault="003B59F8" w:rsidP="003B59F8">
      <w:pPr>
        <w:widowControl w:val="0"/>
        <w:jc w:val="both"/>
        <w:rPr>
          <w:rFonts w:ascii="Times New Roman" w:hAnsi="Times New Roman"/>
          <w:b/>
          <w:sz w:val="28"/>
          <w:szCs w:val="28"/>
        </w:rPr>
      </w:pPr>
      <w:r w:rsidRPr="0003376C">
        <w:rPr>
          <w:rFonts w:ascii="Times New Roman" w:hAnsi="Times New Roman"/>
          <w:b/>
          <w:i/>
          <w:iCs/>
          <w:sz w:val="28"/>
          <w:szCs w:val="28"/>
        </w:rPr>
        <w:t>Висновок</w:t>
      </w:r>
      <w:r w:rsidRPr="0003376C">
        <w:rPr>
          <w:rFonts w:ascii="Times New Roman" w:hAnsi="Times New Roman"/>
          <w:b/>
          <w:sz w:val="28"/>
          <w:szCs w:val="28"/>
        </w:rPr>
        <w:t xml:space="preserve">: </w:t>
      </w:r>
    </w:p>
    <w:p w14:paraId="0FABCCE7" w14:textId="6B6917DC" w:rsidR="003B59F8" w:rsidRPr="003B59F8" w:rsidRDefault="003B59F8" w:rsidP="003B59F8">
      <w:pPr>
        <w:widowControl w:val="0"/>
        <w:jc w:val="both"/>
        <w:rPr>
          <w:rFonts w:ascii="Times New Roman" w:hAnsi="Times New Roman"/>
          <w:bCs/>
          <w:sz w:val="28"/>
          <w:szCs w:val="28"/>
        </w:rPr>
      </w:pPr>
      <w:r w:rsidRPr="003B59F8">
        <w:rPr>
          <w:rFonts w:ascii="Times New Roman" w:hAnsi="Times New Roman"/>
          <w:bCs/>
          <w:sz w:val="28"/>
          <w:szCs w:val="28"/>
        </w:rPr>
        <w:t>Ця тестова точка відноситься до групи людей, заробляння яких становить менше або дорівнює 50 тисячам.</w:t>
      </w:r>
    </w:p>
    <w:p w14:paraId="46EE6F0E" w14:textId="77777777" w:rsidR="00161020" w:rsidRDefault="00161020" w:rsidP="003B59F8">
      <w:pPr>
        <w:pStyle w:val="ad"/>
        <w:spacing w:before="0" w:beforeAutospacing="0" w:after="0" w:afterAutospacing="0" w:line="276" w:lineRule="auto"/>
        <w:rPr>
          <w:color w:val="000000"/>
          <w:sz w:val="28"/>
          <w:szCs w:val="28"/>
          <w:lang w:val="uk-UA"/>
        </w:rPr>
      </w:pPr>
    </w:p>
    <w:p w14:paraId="378E4F0F" w14:textId="76651D62" w:rsidR="00161020" w:rsidRDefault="007F386C" w:rsidP="007F386C">
      <w:pPr>
        <w:pStyle w:val="ad"/>
        <w:spacing w:before="0" w:beforeAutospacing="0" w:after="0" w:afterAutospacing="0" w:line="276" w:lineRule="auto"/>
        <w:rPr>
          <w:sz w:val="28"/>
          <w:szCs w:val="28"/>
          <w:lang w:val="uk-UA"/>
        </w:rPr>
      </w:pPr>
      <w:r w:rsidRPr="007F386C">
        <w:rPr>
          <w:b/>
          <w:bCs/>
          <w:color w:val="000000"/>
          <w:sz w:val="28"/>
          <w:szCs w:val="28"/>
          <w:lang w:val="uk-UA"/>
        </w:rPr>
        <w:t>Завдання</w:t>
      </w:r>
      <w:r>
        <w:rPr>
          <w:b/>
          <w:bCs/>
          <w:color w:val="000000"/>
          <w:sz w:val="28"/>
          <w:szCs w:val="28"/>
          <w:lang w:val="uk-UA"/>
        </w:rPr>
        <w:t xml:space="preserve"> 2.</w:t>
      </w:r>
      <w:r w:rsidRPr="007F386C">
        <w:rPr>
          <w:b/>
          <w:bCs/>
          <w:color w:val="000000"/>
          <w:sz w:val="28"/>
          <w:szCs w:val="28"/>
          <w:lang w:val="uk-UA"/>
        </w:rPr>
        <w:t>2</w:t>
      </w:r>
      <w:r w:rsidRPr="007F386C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r w:rsidRPr="007F386C">
        <w:rPr>
          <w:sz w:val="28"/>
          <w:szCs w:val="28"/>
          <w:lang w:val="uk-UA"/>
        </w:rPr>
        <w:t xml:space="preserve">Порівняння якості класифікаторів </w:t>
      </w:r>
      <w:r w:rsidRPr="007F386C">
        <w:rPr>
          <w:sz w:val="28"/>
          <w:szCs w:val="28"/>
        </w:rPr>
        <w:t>SVM</w:t>
      </w:r>
      <w:r w:rsidRPr="007F386C">
        <w:rPr>
          <w:sz w:val="28"/>
          <w:szCs w:val="28"/>
          <w:lang w:val="uk-UA"/>
        </w:rPr>
        <w:t xml:space="preserve"> з нелінійними ядрами</w:t>
      </w:r>
    </w:p>
    <w:p w14:paraId="202532D0" w14:textId="77777777" w:rsidR="007F386C" w:rsidRDefault="007F386C" w:rsidP="007F386C">
      <w:pPr>
        <w:pStyle w:val="ad"/>
        <w:spacing w:before="0" w:beforeAutospacing="0" w:after="0" w:afterAutospacing="0" w:line="276" w:lineRule="auto"/>
        <w:rPr>
          <w:sz w:val="28"/>
          <w:szCs w:val="28"/>
          <w:lang w:val="uk-UA"/>
        </w:rPr>
      </w:pPr>
    </w:p>
    <w:p w14:paraId="5B94CC0E" w14:textId="616B7676" w:rsidR="007F386C" w:rsidRDefault="007F386C" w:rsidP="007F386C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</w:t>
      </w:r>
      <w:r w:rsidR="005821BE">
        <w:rPr>
          <w:bCs/>
          <w:sz w:val="28"/>
          <w:szCs w:val="28"/>
          <w:lang w:val="uk-UA"/>
        </w:rPr>
        <w:t xml:space="preserve"> (з поліноміальним ядром)</w:t>
      </w:r>
      <w:r>
        <w:rPr>
          <w:bCs/>
          <w:sz w:val="28"/>
          <w:szCs w:val="28"/>
          <w:lang w:val="uk-UA"/>
        </w:rPr>
        <w:t>:</w:t>
      </w:r>
    </w:p>
    <w:p w14:paraId="416315FA" w14:textId="77777777" w:rsidR="007F386C" w:rsidRDefault="007F386C" w:rsidP="007F386C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78D674AC" w14:textId="09F508D3" w:rsidR="007F386C" w:rsidRPr="007F386C" w:rsidRDefault="007F386C" w:rsidP="007F3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sklearn.svm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SVC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sklearn.model_selection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sklearn.preprocessing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StandardScaler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precision_score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recall_score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f1_score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input_file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'income_data.txt'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= []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y = []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count_class1 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25000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input_file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f.readlines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count_class1 &gt;=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&gt;=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'?'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split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 '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'&lt;=50K'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count_class1 &lt;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X.append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count_class1 +=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'&gt;50K'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&lt;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X.append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count_class2 +=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np.empty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X.shape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(X[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item.isdigit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 = X[: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label_encoder.append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preprocessing.LabelEncoder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i]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fit_transform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test_size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scaler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StandardScaler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X_train_scaled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scaler.fit_transform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X_test_scaled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scaler.transform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SVC(</w:t>
      </w:r>
      <w:proofErr w:type="spellStart"/>
      <w:r w:rsidRPr="007F386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kernel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poly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degree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classifier.fit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X_train_scaled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classifier.predict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X_test_scaled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precision_score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recall_score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f1 = f1_score(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{:.2f}%"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{:.2f}%"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{:.2f}%"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"F1 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{:.2f}%"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f1))</w:t>
      </w:r>
    </w:p>
    <w:p w14:paraId="67626DD6" w14:textId="77777777" w:rsidR="007F386C" w:rsidRPr="007F386C" w:rsidRDefault="007F386C" w:rsidP="007F386C">
      <w:pPr>
        <w:pStyle w:val="ad"/>
        <w:spacing w:before="0" w:beforeAutospacing="0" w:after="0" w:afterAutospacing="0" w:line="276" w:lineRule="auto"/>
        <w:rPr>
          <w:color w:val="000000"/>
          <w:sz w:val="32"/>
          <w:szCs w:val="32"/>
          <w:lang w:val="uk-UA"/>
        </w:rPr>
      </w:pPr>
    </w:p>
    <w:p w14:paraId="3290A06B" w14:textId="7F09222C" w:rsidR="00E27C07" w:rsidRPr="007F386C" w:rsidRDefault="00E27C07" w:rsidP="007F386C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lastRenderedPageBreak/>
        <w:t>Результат виконання програми:</w:t>
      </w:r>
    </w:p>
    <w:p w14:paraId="1F399AC2" w14:textId="466E09A2" w:rsidR="009500D3" w:rsidRDefault="007D1277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bCs/>
          <w:sz w:val="28"/>
          <w:szCs w:val="28"/>
          <w:lang w:val="uk-UA"/>
        </w:rPr>
      </w:pPr>
      <w:r w:rsidRPr="007D1277">
        <w:rPr>
          <w:bCs/>
          <w:noProof/>
          <w:sz w:val="28"/>
          <w:szCs w:val="28"/>
          <w:lang w:val="en-US"/>
        </w:rPr>
        <w:drawing>
          <wp:inline distT="0" distB="0" distL="0" distR="0" wp14:anchorId="1B7A873A" wp14:editId="46A2777D">
            <wp:extent cx="2152950" cy="1076475"/>
            <wp:effectExtent l="0" t="0" r="0" b="9525"/>
            <wp:docPr id="163819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99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B647" w14:textId="039BB30B" w:rsidR="007F386C" w:rsidRDefault="007F386C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7F386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uk-UA"/>
        </w:rPr>
        <w:t>.1 – Результат виконання</w:t>
      </w:r>
      <w:r w:rsidR="00C67104">
        <w:rPr>
          <w:color w:val="000000"/>
          <w:sz w:val="28"/>
          <w:szCs w:val="28"/>
          <w:lang w:val="uk-UA"/>
        </w:rPr>
        <w:t xml:space="preserve"> завдання (1)</w:t>
      </w:r>
      <w:r>
        <w:rPr>
          <w:color w:val="000000"/>
          <w:sz w:val="28"/>
          <w:szCs w:val="28"/>
          <w:lang w:val="uk-UA"/>
        </w:rPr>
        <w:t>.</w:t>
      </w:r>
    </w:p>
    <w:p w14:paraId="7F8CF73F" w14:textId="77777777" w:rsidR="0031095E" w:rsidRDefault="0031095E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4EECAC97" w14:textId="3A06E8FE" w:rsidR="007F386C" w:rsidRDefault="007F386C" w:rsidP="007F386C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</w:t>
      </w:r>
      <w:r w:rsidR="0031095E">
        <w:rPr>
          <w:bCs/>
          <w:sz w:val="28"/>
          <w:szCs w:val="28"/>
          <w:lang w:val="uk-UA"/>
        </w:rPr>
        <w:t xml:space="preserve"> (з </w:t>
      </w:r>
      <w:proofErr w:type="spellStart"/>
      <w:r w:rsidR="0031095E">
        <w:rPr>
          <w:bCs/>
          <w:sz w:val="28"/>
          <w:szCs w:val="28"/>
          <w:lang w:val="uk-UA"/>
        </w:rPr>
        <w:t>гаусовим</w:t>
      </w:r>
      <w:proofErr w:type="spellEnd"/>
      <w:r w:rsidR="0031095E">
        <w:rPr>
          <w:bCs/>
          <w:sz w:val="28"/>
          <w:szCs w:val="28"/>
          <w:lang w:val="uk-UA"/>
        </w:rPr>
        <w:t xml:space="preserve"> ядром)</w:t>
      </w:r>
      <w:r>
        <w:rPr>
          <w:bCs/>
          <w:sz w:val="28"/>
          <w:szCs w:val="28"/>
          <w:lang w:val="uk-UA"/>
        </w:rPr>
        <w:t>:</w:t>
      </w:r>
    </w:p>
    <w:p w14:paraId="4C04089C" w14:textId="77777777" w:rsidR="007F386C" w:rsidRDefault="007F386C" w:rsidP="007F386C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14556F3E" w14:textId="77777777" w:rsidR="007F386C" w:rsidRPr="007F386C" w:rsidRDefault="007F386C" w:rsidP="007F3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sklearn.svm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SVC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sklearn.model_selection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sklearn.preprocessing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StandardScaler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precision_score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recall_score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f1_score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input_file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'income_data.txt'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= []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y = []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count_class1 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25000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input_file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f.readlines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count_class1 &gt;=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&gt;=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'?'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split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 '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'&lt;=50K'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count_class1 &lt;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X.append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count_class1 +=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'&gt;50K'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&lt;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X.append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count_class2 +=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np.empty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X.shape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(X[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item.isdigit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 = X[: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label_encoder.append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preprocessing.LabelEncoder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i]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fit_transform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X_train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test_size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scaler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StandardScaler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X_train_scaled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scaler.fit_transform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X_test_scaled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scaler.transform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SVC(</w:t>
      </w:r>
      <w:proofErr w:type="spellStart"/>
      <w:r w:rsidRPr="007F386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kernel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rbf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classifier.fit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X_train_scaled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classifier.predict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X_test_scaled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precision_score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recall_score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f1 = f1_score(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{:.2f}%"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{:.2f}%"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{:.2f}%"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"F1 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{:.2f}%"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f1))</w:t>
      </w:r>
    </w:p>
    <w:p w14:paraId="42FD1524" w14:textId="77777777" w:rsidR="007F386C" w:rsidRDefault="007F386C" w:rsidP="007F386C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06746B51" w14:textId="0220DB6D" w:rsidR="007F386C" w:rsidRPr="007F386C" w:rsidRDefault="007F386C" w:rsidP="007F386C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25DD39CD" w14:textId="76CCA660" w:rsidR="00432ADC" w:rsidRDefault="00432ADC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bCs/>
          <w:sz w:val="28"/>
          <w:szCs w:val="28"/>
          <w:lang w:val="uk-UA"/>
        </w:rPr>
      </w:pPr>
      <w:r w:rsidRPr="00432ADC">
        <w:rPr>
          <w:bCs/>
          <w:noProof/>
          <w:sz w:val="28"/>
          <w:szCs w:val="28"/>
          <w:lang w:val="uk-UA"/>
        </w:rPr>
        <w:drawing>
          <wp:inline distT="0" distB="0" distL="0" distR="0" wp14:anchorId="7D57DBEE" wp14:editId="2E9D2B0E">
            <wp:extent cx="2019582" cy="1066949"/>
            <wp:effectExtent l="0" t="0" r="0" b="0"/>
            <wp:docPr id="637315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15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A9D2" w14:textId="7B29149D" w:rsidR="007F386C" w:rsidRDefault="007F386C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7F386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uk-UA"/>
        </w:rPr>
        <w:t>.</w:t>
      </w:r>
      <w:r w:rsidRPr="007F386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C67104">
        <w:rPr>
          <w:color w:val="000000"/>
          <w:sz w:val="28"/>
          <w:szCs w:val="28"/>
          <w:lang w:val="uk-UA"/>
        </w:rPr>
        <w:t xml:space="preserve"> завдання (2)</w:t>
      </w:r>
      <w:r>
        <w:rPr>
          <w:color w:val="000000"/>
          <w:sz w:val="28"/>
          <w:szCs w:val="28"/>
          <w:lang w:val="uk-UA"/>
        </w:rPr>
        <w:t>.</w:t>
      </w:r>
    </w:p>
    <w:p w14:paraId="0589FA18" w14:textId="77777777" w:rsidR="007F386C" w:rsidRDefault="007F386C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388D288A" w14:textId="1AFEEB51" w:rsidR="007F386C" w:rsidRDefault="007F386C" w:rsidP="007F386C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</w:t>
      </w:r>
      <w:r w:rsidR="0031095E">
        <w:rPr>
          <w:bCs/>
          <w:sz w:val="28"/>
          <w:szCs w:val="28"/>
          <w:lang w:val="uk-UA"/>
        </w:rPr>
        <w:t xml:space="preserve"> (з </w:t>
      </w:r>
      <w:proofErr w:type="spellStart"/>
      <w:r w:rsidR="0031095E">
        <w:rPr>
          <w:bCs/>
          <w:sz w:val="28"/>
          <w:szCs w:val="28"/>
          <w:lang w:val="uk-UA"/>
        </w:rPr>
        <w:t>сигмоїдальним</w:t>
      </w:r>
      <w:proofErr w:type="spellEnd"/>
      <w:r w:rsidR="0031095E">
        <w:rPr>
          <w:bCs/>
          <w:sz w:val="28"/>
          <w:szCs w:val="28"/>
          <w:lang w:val="uk-UA"/>
        </w:rPr>
        <w:t xml:space="preserve"> ядром)</w:t>
      </w:r>
      <w:r>
        <w:rPr>
          <w:bCs/>
          <w:sz w:val="28"/>
          <w:szCs w:val="28"/>
          <w:lang w:val="uk-UA"/>
        </w:rPr>
        <w:t>:</w:t>
      </w:r>
    </w:p>
    <w:p w14:paraId="18E16DD2" w14:textId="77777777" w:rsidR="007F386C" w:rsidRDefault="007F386C" w:rsidP="007F386C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3360E230" w14:textId="77777777" w:rsidR="007F386C" w:rsidRPr="007F386C" w:rsidRDefault="007F386C" w:rsidP="007F3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sklearn.svm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SVC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sklearn.model_selection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sklearn.preprocessing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StandardScaler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precision_score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recall_score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f1_score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input_file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'income_data.txt'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= []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y = []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count_class1 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25000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input_file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f.readlines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count_class1 &gt;=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&gt;=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'?'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split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 '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'&lt;=50K'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count_class1 &lt;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X.append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count_class1 +=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'&gt;50K'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&lt;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X.append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count_class2 += 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np.empty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X.shape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(X[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item.isdigit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 = X[: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label_encoder.append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preprocessing.LabelEncoder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i]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fit_transform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test_size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scaler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StandardScaler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X_train_scaled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scaler.fit_transform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X_test_scaled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scaler.transform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SVC(</w:t>
      </w:r>
      <w:proofErr w:type="spellStart"/>
      <w:r w:rsidRPr="007F386C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kernel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sigmoid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classifier.fit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X_train_scaled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classifier.predict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X_test_scaled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precision_score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recall_score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f1 = f1_score(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F386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{:.2f}%"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{:.2f}%"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{:.2f}%"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F386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"F1 </w:t>
      </w:r>
      <w:proofErr w:type="spellStart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7F386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{:.2f}%"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F386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F386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f1))</w:t>
      </w:r>
    </w:p>
    <w:p w14:paraId="2417B38D" w14:textId="748AD3E6" w:rsidR="007F386C" w:rsidRDefault="007F386C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bCs/>
          <w:sz w:val="28"/>
          <w:szCs w:val="28"/>
          <w:lang w:val="uk-UA"/>
        </w:rPr>
      </w:pPr>
    </w:p>
    <w:p w14:paraId="73AD8C30" w14:textId="77777777" w:rsidR="007F386C" w:rsidRPr="007F386C" w:rsidRDefault="007F386C" w:rsidP="007F386C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0CF0244E" w14:textId="52CAB998" w:rsidR="007F386C" w:rsidRDefault="007F386C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bCs/>
          <w:sz w:val="28"/>
          <w:szCs w:val="28"/>
          <w:lang w:val="uk-UA"/>
        </w:rPr>
      </w:pPr>
      <w:r w:rsidRPr="00CA6BE1">
        <w:rPr>
          <w:bCs/>
          <w:noProof/>
          <w:sz w:val="28"/>
          <w:szCs w:val="28"/>
          <w:lang w:val="uk-UA"/>
        </w:rPr>
        <w:drawing>
          <wp:inline distT="0" distB="0" distL="0" distR="0" wp14:anchorId="0525286D" wp14:editId="7D8C80CF">
            <wp:extent cx="2029108" cy="1114581"/>
            <wp:effectExtent l="0" t="0" r="0" b="9525"/>
            <wp:docPr id="891781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81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991A" w14:textId="7A0235F5" w:rsidR="007F386C" w:rsidRDefault="007F386C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2.2</w:t>
      </w:r>
      <w:r>
        <w:rPr>
          <w:color w:val="000000"/>
          <w:sz w:val="28"/>
          <w:szCs w:val="28"/>
          <w:lang w:val="uk-UA"/>
        </w:rPr>
        <w:t>.</w:t>
      </w:r>
      <w:r w:rsidRPr="007F386C"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C67104">
        <w:rPr>
          <w:color w:val="000000"/>
          <w:sz w:val="28"/>
          <w:szCs w:val="28"/>
          <w:lang w:val="uk-UA"/>
        </w:rPr>
        <w:t xml:space="preserve"> завдання (3)</w:t>
      </w:r>
      <w:r>
        <w:rPr>
          <w:color w:val="000000"/>
          <w:sz w:val="28"/>
          <w:szCs w:val="28"/>
          <w:lang w:val="uk-UA"/>
        </w:rPr>
        <w:t>.</w:t>
      </w:r>
    </w:p>
    <w:p w14:paraId="7A7E04BD" w14:textId="77777777" w:rsidR="0031095E" w:rsidRDefault="0031095E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595A3296" w14:textId="1B5A9152" w:rsidR="0031095E" w:rsidRPr="009850F5" w:rsidRDefault="0031095E" w:rsidP="0031095E">
      <w:pPr>
        <w:pStyle w:val="ad"/>
        <w:spacing w:before="0" w:beforeAutospacing="0" w:after="0" w:afterAutospacing="0" w:line="360" w:lineRule="auto"/>
        <w:rPr>
          <w:b/>
          <w:i/>
          <w:iCs/>
          <w:sz w:val="28"/>
          <w:szCs w:val="28"/>
          <w:lang w:val="uk-UA"/>
        </w:rPr>
      </w:pPr>
      <w:r w:rsidRPr="009850F5">
        <w:rPr>
          <w:b/>
          <w:i/>
          <w:iCs/>
          <w:sz w:val="28"/>
          <w:szCs w:val="28"/>
          <w:lang w:val="uk-UA"/>
        </w:rPr>
        <w:t>Висновок:</w:t>
      </w:r>
    </w:p>
    <w:p w14:paraId="52B4BC86" w14:textId="038933E5" w:rsidR="0031095E" w:rsidRDefault="0031095E" w:rsidP="0031095E">
      <w:pPr>
        <w:pStyle w:val="ad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31095E">
        <w:rPr>
          <w:bCs/>
          <w:sz w:val="28"/>
          <w:szCs w:val="28"/>
          <w:lang w:val="uk-UA"/>
        </w:rPr>
        <w:t xml:space="preserve">Найбільш точним і дбайливим класифікатором є нелінійний SVM з </w:t>
      </w:r>
      <w:proofErr w:type="spellStart"/>
      <w:r w:rsidRPr="0031095E">
        <w:rPr>
          <w:bCs/>
          <w:sz w:val="28"/>
          <w:szCs w:val="28"/>
          <w:lang w:val="uk-UA"/>
        </w:rPr>
        <w:t>гаусовим</w:t>
      </w:r>
      <w:proofErr w:type="spellEnd"/>
      <w:r w:rsidRPr="0031095E">
        <w:rPr>
          <w:bCs/>
          <w:sz w:val="28"/>
          <w:szCs w:val="28"/>
          <w:lang w:val="uk-UA"/>
        </w:rPr>
        <w:t xml:space="preserve"> ядром, але що стосується повноти, найкращим виявився нелінійний SVM з </w:t>
      </w:r>
      <w:r w:rsidRPr="0031095E">
        <w:rPr>
          <w:bCs/>
          <w:sz w:val="28"/>
          <w:szCs w:val="28"/>
          <w:lang w:val="uk-UA"/>
        </w:rPr>
        <w:lastRenderedPageBreak/>
        <w:t xml:space="preserve">поліноміальним ядром. Загалом, для виконання завдання найкращим класифікатором є той, що використовує </w:t>
      </w:r>
      <w:proofErr w:type="spellStart"/>
      <w:r w:rsidRPr="0031095E">
        <w:rPr>
          <w:bCs/>
          <w:sz w:val="28"/>
          <w:szCs w:val="28"/>
          <w:lang w:val="uk-UA"/>
        </w:rPr>
        <w:t>гаусове</w:t>
      </w:r>
      <w:proofErr w:type="spellEnd"/>
      <w:r w:rsidRPr="0031095E">
        <w:rPr>
          <w:bCs/>
          <w:sz w:val="28"/>
          <w:szCs w:val="28"/>
          <w:lang w:val="uk-UA"/>
        </w:rPr>
        <w:t xml:space="preserve"> ядро.</w:t>
      </w:r>
    </w:p>
    <w:p w14:paraId="41989D33" w14:textId="77777777" w:rsidR="0031095E" w:rsidRPr="0031095E" w:rsidRDefault="0031095E" w:rsidP="0031095E">
      <w:pPr>
        <w:pStyle w:val="ad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</w:p>
    <w:p w14:paraId="575CFCB1" w14:textId="175227A7" w:rsidR="00351DC0" w:rsidRPr="00351EE6" w:rsidRDefault="00CA6BE1" w:rsidP="00351EE6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7F386C">
        <w:rPr>
          <w:rFonts w:ascii="Times New Roman" w:hAnsi="Times New Roman"/>
          <w:b/>
          <w:bCs/>
          <w:color w:val="000000"/>
          <w:sz w:val="28"/>
          <w:szCs w:val="28"/>
        </w:rPr>
        <w:t>Завдання 2.3</w:t>
      </w:r>
      <w:r w:rsidRPr="007F386C">
        <w:rPr>
          <w:rFonts w:ascii="Times New Roman" w:hAnsi="Times New Roman"/>
          <w:color w:val="000000"/>
          <w:sz w:val="28"/>
          <w:szCs w:val="28"/>
        </w:rPr>
        <w:t>.</w:t>
      </w:r>
      <w:r w:rsidR="007F386C" w:rsidRPr="007F386C">
        <w:rPr>
          <w:sz w:val="28"/>
          <w:szCs w:val="28"/>
        </w:rPr>
        <w:t xml:space="preserve"> </w:t>
      </w:r>
      <w:r w:rsidR="007F386C" w:rsidRPr="007F386C">
        <w:rPr>
          <w:rFonts w:ascii="Times New Roman" w:hAnsi="Times New Roman"/>
          <w:sz w:val="28"/>
          <w:szCs w:val="28"/>
        </w:rPr>
        <w:t>Порівняння якості класифікаторів на прикладі класифікації сортів ірисів.</w:t>
      </w:r>
    </w:p>
    <w:p w14:paraId="11C77859" w14:textId="45C7F82D" w:rsidR="00AD630D" w:rsidRDefault="00351DC0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2388AD44" w14:textId="4D6BD827" w:rsidR="00351EE6" w:rsidRDefault="00351EE6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</w:p>
    <w:p w14:paraId="49158DEE" w14:textId="2EBDA08F" w:rsidR="00AD630D" w:rsidRPr="00351EE6" w:rsidRDefault="00351EE6" w:rsidP="00351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351EE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351EE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sklearn.datasets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51EE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51EE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load_iris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iris_dataset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load_iris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51E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"Ключі </w:t>
      </w:r>
      <w:proofErr w:type="spellStart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iris_dataset</w:t>
      </w:r>
      <w:proofErr w:type="spellEnd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351EE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{}"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iris_dataset.keys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51E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iris_dataset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'DESCR'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351EE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193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51EE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..."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51E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"Назви відповідей: {}"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iris_dataset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target_names</w:t>
      </w:r>
      <w:proofErr w:type="spellEnd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51E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"Назва ознак: </w:t>
      </w:r>
      <w:r w:rsidRPr="00351EE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{}"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iris_dataset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feature_names</w:t>
      </w:r>
      <w:proofErr w:type="spellEnd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51E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"Тип масиву </w:t>
      </w:r>
      <w:proofErr w:type="spellStart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{}"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51E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type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iris_dataset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])))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51E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"Форма масиву </w:t>
      </w:r>
      <w:proofErr w:type="spellStart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{}"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iris_dataset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51E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"Значення ознак для п'яти прикладів: {}"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iris_dataset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351EE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51E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"Тип масиву </w:t>
      </w:r>
      <w:proofErr w:type="spellStart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target</w:t>
      </w:r>
      <w:proofErr w:type="spellEnd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{}"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51E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type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iris_dataset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target</w:t>
      </w:r>
      <w:proofErr w:type="spellEnd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])))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51E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"Відповіді:</w:t>
      </w:r>
      <w:r w:rsidRPr="00351EE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{}"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iris_dataset</w:t>
      </w:r>
      <w:proofErr w:type="spellEnd"/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target</w:t>
      </w:r>
      <w:proofErr w:type="spellEnd"/>
      <w:r w:rsidRPr="00351EE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51EE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</w:p>
    <w:p w14:paraId="43D8BC54" w14:textId="77777777" w:rsidR="00C866F1" w:rsidRDefault="00C866F1" w:rsidP="00351EE6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39C36755" w14:textId="06DC1330" w:rsidR="00D52B91" w:rsidRDefault="00D52B91" w:rsidP="00351EE6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1ECCA653" w14:textId="2D643CD1" w:rsidR="00351EE6" w:rsidRDefault="00351EE6" w:rsidP="00F51369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351EE6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28B78B87" wp14:editId="1908B981">
            <wp:extent cx="6299835" cy="3608070"/>
            <wp:effectExtent l="0" t="0" r="5715" b="0"/>
            <wp:docPr id="99956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61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CED9" w14:textId="31C25147" w:rsidR="00351EE6" w:rsidRDefault="00351EE6" w:rsidP="00F51369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351EE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</w:t>
      </w:r>
      <w:r w:rsidRPr="00351EE6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F51369">
        <w:rPr>
          <w:color w:val="000000"/>
          <w:sz w:val="28"/>
          <w:szCs w:val="28"/>
          <w:lang w:val="uk-UA"/>
        </w:rPr>
        <w:t xml:space="preserve"> завдання</w:t>
      </w:r>
      <w:r w:rsidR="000B42E9">
        <w:rPr>
          <w:color w:val="000000"/>
          <w:sz w:val="28"/>
          <w:szCs w:val="28"/>
          <w:lang w:val="uk-UA"/>
        </w:rPr>
        <w:t xml:space="preserve"> (1)</w:t>
      </w:r>
      <w:r>
        <w:rPr>
          <w:color w:val="000000"/>
          <w:sz w:val="28"/>
          <w:szCs w:val="28"/>
          <w:lang w:val="uk-UA"/>
        </w:rPr>
        <w:t>.</w:t>
      </w:r>
    </w:p>
    <w:p w14:paraId="3CB78F35" w14:textId="77777777" w:rsidR="008E536D" w:rsidRDefault="008E536D" w:rsidP="00351EE6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7EF5B38C" w14:textId="4547FD23" w:rsidR="00351EE6" w:rsidRDefault="008E536D" w:rsidP="008E536D">
      <w:pPr>
        <w:pStyle w:val="ad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E536D"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75C6EE4B" wp14:editId="6BB0B77E">
            <wp:extent cx="5992061" cy="2886478"/>
            <wp:effectExtent l="0" t="0" r="0" b="9525"/>
            <wp:docPr id="2116588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8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59A3" w14:textId="02C6ECE1" w:rsidR="00351EE6" w:rsidRDefault="00351EE6" w:rsidP="00351EE6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8E536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</w:t>
      </w:r>
      <w:r w:rsidRPr="008E536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0B42E9">
        <w:rPr>
          <w:color w:val="000000"/>
          <w:sz w:val="28"/>
          <w:szCs w:val="28"/>
          <w:lang w:val="uk-UA"/>
        </w:rPr>
        <w:t xml:space="preserve"> завдання (2)</w:t>
      </w:r>
      <w:r>
        <w:rPr>
          <w:color w:val="000000"/>
          <w:sz w:val="28"/>
          <w:szCs w:val="28"/>
          <w:lang w:val="uk-UA"/>
        </w:rPr>
        <w:t>.</w:t>
      </w:r>
    </w:p>
    <w:p w14:paraId="2010B049" w14:textId="77777777" w:rsidR="00351EE6" w:rsidRDefault="00351EE6" w:rsidP="00351EE6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3CAA38E1" w14:textId="77777777" w:rsidR="008E536D" w:rsidRDefault="008E536D" w:rsidP="000B42E9">
      <w:pPr>
        <w:pStyle w:val="ad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6AEA7B2E" w14:textId="77777777" w:rsidR="008E536D" w:rsidRPr="008E536D" w:rsidRDefault="008E536D" w:rsidP="000B42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pandas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read_csv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pandas.plotting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scatter_matrix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matplotlib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pyplot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sklearn.model_selection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sklearn.model_selection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sklearn.model_selection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StratifiedKFold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classification_report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confusion_matrix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sklearn.linear_model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LogisticRegression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sklearn.tree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DecisionTreeClassifier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sklearn.neighbors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KNeighborsClassifier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sklearn.discriminant_analysis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LinearDiscriminantAnalysis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sklearn.naive_bayes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GaussianNB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sklearn.svm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SVC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"https://raw.githubusercontent.com/jbrownlee/Datasets/master/iris.csv"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sepal-length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sepal-width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petal-length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petal-width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class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dataset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read_csv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names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dataset.shape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dataset.head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lastRenderedPageBreak/>
        <w:t>print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dataset.describe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dataset.groupby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class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dataset.plot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kind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box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subplots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layout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=(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sharex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sharey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pyplot.show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dataset.hist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pyplot.show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scatter_matrix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dataset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pyplot.show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dataset.values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 =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X_validation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Y_validation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test_size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0.20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models.append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'LR'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LogisticRegression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solver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liblinear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multi_class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ovr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models.append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'LDA'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LinearDiscriminantAnalysis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models.append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'KNN'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KNeighborsClassifier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models.append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'CART'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DecisionTreeClassifier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models.append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'NB'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GaussianNB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models.append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'SVM'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SVC(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gamma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auto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kfold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StratifiedKFold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n_splits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shuffle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cv_results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cv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kfold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scoring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results.append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cv_results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names.append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E536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'%s: %f (%f)' 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cv_results.mean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cv_results.std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pyplot.boxplot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results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pyplot.title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Algorithm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Comparison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pyplot.show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SVC(</w:t>
      </w:r>
      <w:proofErr w:type="spellStart"/>
      <w:r w:rsidRPr="008E536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gamma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auto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model.fit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predictions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model.predict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X_validation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Y_validation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predictions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confusion_matrix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Y_validation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predictions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classification_report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Y_validation</w:t>
      </w:r>
      <w:proofErr w:type="spellEnd"/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predictions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X_new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([[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2.9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E53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"форма масиву 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X_new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{}"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X_new.shape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prediction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model.predict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X_new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"Прогноз: {}"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prediction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E536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Спрогнозована</w:t>
      </w:r>
      <w:proofErr w:type="spellEnd"/>
      <w:r w:rsidRPr="008E5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мітка: {}"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prediction</w:t>
      </w:r>
      <w:proofErr w:type="spellEnd"/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E53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3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</w:p>
    <w:p w14:paraId="11DB4112" w14:textId="2D131F60" w:rsidR="00D52B91" w:rsidRDefault="00D52B91" w:rsidP="00931FF8">
      <w:pPr>
        <w:pStyle w:val="ad"/>
        <w:spacing w:before="0" w:beforeAutospacing="0" w:after="0" w:afterAutospacing="0" w:line="276" w:lineRule="auto"/>
        <w:rPr>
          <w:color w:val="000000"/>
          <w:sz w:val="28"/>
          <w:szCs w:val="28"/>
          <w:lang w:val="uk-UA"/>
        </w:rPr>
      </w:pPr>
    </w:p>
    <w:p w14:paraId="03924700" w14:textId="77777777" w:rsidR="008E536D" w:rsidRDefault="008E536D" w:rsidP="008E536D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015A7A8F" w14:textId="2F753945" w:rsidR="00931FF8" w:rsidRDefault="008E536D" w:rsidP="007706E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8E536D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3F22DD4A" wp14:editId="379035D4">
            <wp:extent cx="5687219" cy="4229690"/>
            <wp:effectExtent l="0" t="0" r="8890" b="0"/>
            <wp:docPr id="148485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5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D7B8" w14:textId="53AC6545" w:rsidR="008E536D" w:rsidRDefault="008E536D" w:rsidP="008E536D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8E536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</w:t>
      </w:r>
      <w:r w:rsidRPr="008E536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197799">
        <w:rPr>
          <w:color w:val="000000"/>
          <w:sz w:val="28"/>
          <w:szCs w:val="28"/>
          <w:lang w:val="uk-UA"/>
        </w:rPr>
        <w:t xml:space="preserve"> завдання (1)</w:t>
      </w:r>
      <w:r>
        <w:rPr>
          <w:color w:val="000000"/>
          <w:sz w:val="28"/>
          <w:szCs w:val="28"/>
          <w:lang w:val="uk-UA"/>
        </w:rPr>
        <w:t>.</w:t>
      </w:r>
    </w:p>
    <w:p w14:paraId="62B94B45" w14:textId="3B957316" w:rsidR="00D52B91" w:rsidRDefault="008E536D" w:rsidP="008E536D">
      <w:pPr>
        <w:pStyle w:val="ad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  <w:lang w:val="uk-UA"/>
        </w:rPr>
      </w:pPr>
      <w:r w:rsidRPr="008E536D"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F6CD5AD" wp14:editId="3D4E4103">
            <wp:extent cx="5649113" cy="4401164"/>
            <wp:effectExtent l="0" t="0" r="8890" b="0"/>
            <wp:docPr id="1262458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8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99AC" w14:textId="72AFA005" w:rsidR="008E536D" w:rsidRDefault="008E536D" w:rsidP="008E536D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8E536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</w:t>
      </w:r>
      <w:r w:rsidRPr="008E536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197799">
        <w:rPr>
          <w:color w:val="000000"/>
          <w:sz w:val="28"/>
          <w:szCs w:val="28"/>
          <w:lang w:val="uk-UA"/>
        </w:rPr>
        <w:t xml:space="preserve"> завдання (2)</w:t>
      </w:r>
      <w:r>
        <w:rPr>
          <w:color w:val="000000"/>
          <w:sz w:val="28"/>
          <w:szCs w:val="28"/>
          <w:lang w:val="uk-UA"/>
        </w:rPr>
        <w:t>.</w:t>
      </w:r>
    </w:p>
    <w:p w14:paraId="0E572D65" w14:textId="24B05804" w:rsidR="007706E7" w:rsidRDefault="007706E7" w:rsidP="00D52B91">
      <w:pPr>
        <w:pStyle w:val="ad"/>
        <w:spacing w:before="0" w:beforeAutospacing="0" w:after="0" w:afterAutospacing="0" w:line="276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1C2D5B1C" w14:textId="425DB5E7" w:rsidR="00172769" w:rsidRDefault="008E536D" w:rsidP="008E536D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8E536D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20183277" wp14:editId="5B54C703">
            <wp:extent cx="4744112" cy="3867690"/>
            <wp:effectExtent l="0" t="0" r="0" b="0"/>
            <wp:docPr id="1734702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2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D076" w14:textId="7463F809" w:rsidR="008E536D" w:rsidRDefault="008E536D" w:rsidP="008E536D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8E536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</w:t>
      </w:r>
      <w:r w:rsidRPr="008E536D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197799">
        <w:rPr>
          <w:color w:val="000000"/>
          <w:sz w:val="28"/>
          <w:szCs w:val="28"/>
          <w:lang w:val="uk-UA"/>
        </w:rPr>
        <w:t xml:space="preserve"> завдання (3)</w:t>
      </w:r>
      <w:r>
        <w:rPr>
          <w:color w:val="000000"/>
          <w:sz w:val="28"/>
          <w:szCs w:val="28"/>
          <w:lang w:val="uk-UA"/>
        </w:rPr>
        <w:t>.</w:t>
      </w:r>
    </w:p>
    <w:p w14:paraId="4264DD7E" w14:textId="3FD4B1A3" w:rsidR="00F95673" w:rsidRDefault="00F37F14" w:rsidP="00F37F1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F37F14"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FDF8FDD" wp14:editId="4E9EDEC3">
            <wp:extent cx="3362794" cy="2553056"/>
            <wp:effectExtent l="0" t="0" r="9525" b="0"/>
            <wp:docPr id="581654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542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FE9B" w14:textId="6EFA758C" w:rsidR="00232B2E" w:rsidRDefault="00232B2E" w:rsidP="00F37F1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8E536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197799">
        <w:rPr>
          <w:color w:val="000000"/>
          <w:sz w:val="28"/>
          <w:szCs w:val="28"/>
          <w:lang w:val="uk-UA"/>
        </w:rPr>
        <w:t xml:space="preserve"> завдання (3)</w:t>
      </w:r>
      <w:r>
        <w:rPr>
          <w:color w:val="000000"/>
          <w:sz w:val="28"/>
          <w:szCs w:val="28"/>
          <w:lang w:val="uk-UA"/>
        </w:rPr>
        <w:t>.</w:t>
      </w:r>
    </w:p>
    <w:p w14:paraId="160BD9E4" w14:textId="45344487" w:rsidR="00F37F14" w:rsidRDefault="00F37F14" w:rsidP="00F37F1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0135C31E" w14:textId="2C093503" w:rsidR="00F37F14" w:rsidRDefault="00F37F14" w:rsidP="00F37F1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F37F14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784379D8" wp14:editId="4FA657CB">
            <wp:extent cx="3381847" cy="2572109"/>
            <wp:effectExtent l="0" t="0" r="9525" b="0"/>
            <wp:docPr id="34289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93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DBF3" w14:textId="29DD163D" w:rsidR="00F37F14" w:rsidRDefault="00F37F14" w:rsidP="00F37F1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8E536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197799">
        <w:rPr>
          <w:color w:val="000000"/>
          <w:sz w:val="28"/>
          <w:szCs w:val="28"/>
          <w:lang w:val="uk-UA"/>
        </w:rPr>
        <w:t xml:space="preserve"> завдання (4)</w:t>
      </w:r>
      <w:r>
        <w:rPr>
          <w:color w:val="000000"/>
          <w:sz w:val="28"/>
          <w:szCs w:val="28"/>
          <w:lang w:val="uk-UA"/>
        </w:rPr>
        <w:t>.</w:t>
      </w:r>
    </w:p>
    <w:p w14:paraId="716FB7D1" w14:textId="005AEFFF" w:rsidR="00F37F14" w:rsidRDefault="00F37F14" w:rsidP="00F37F1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3BB5BA1E" w14:textId="1AF3CCE6" w:rsidR="00A8746E" w:rsidRDefault="00A8746E" w:rsidP="00F37F1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A8746E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16086168" wp14:editId="5A8DA20E">
            <wp:extent cx="3372321" cy="2562583"/>
            <wp:effectExtent l="0" t="0" r="0" b="9525"/>
            <wp:docPr id="89245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534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A578" w14:textId="1AABDA54" w:rsidR="00F37F14" w:rsidRDefault="00F37F14" w:rsidP="00F37F1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8E536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en-US"/>
        </w:rPr>
        <w:t>8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197799">
        <w:rPr>
          <w:color w:val="000000"/>
          <w:sz w:val="28"/>
          <w:szCs w:val="28"/>
          <w:lang w:val="uk-UA"/>
        </w:rPr>
        <w:t xml:space="preserve"> завдання (5)</w:t>
      </w:r>
      <w:r>
        <w:rPr>
          <w:color w:val="000000"/>
          <w:sz w:val="28"/>
          <w:szCs w:val="28"/>
          <w:lang w:val="uk-UA"/>
        </w:rPr>
        <w:t>.</w:t>
      </w:r>
    </w:p>
    <w:p w14:paraId="1008AE66" w14:textId="35CCEF91" w:rsidR="00A8746E" w:rsidRDefault="00A8746E" w:rsidP="00F37F1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120F528A" w14:textId="69A11C22" w:rsidR="00A8746E" w:rsidRDefault="00A8746E" w:rsidP="00F37F1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A8746E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64C129F4" wp14:editId="61735B2B">
            <wp:extent cx="3381847" cy="2581635"/>
            <wp:effectExtent l="0" t="0" r="9525" b="9525"/>
            <wp:docPr id="1000127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79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D9EA" w14:textId="4CACB6E6" w:rsidR="007706E7" w:rsidRDefault="00A8746E" w:rsidP="00BC732E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8E536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</w:t>
      </w:r>
      <w:r w:rsidRPr="00BC732E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197799">
        <w:rPr>
          <w:color w:val="000000"/>
          <w:sz w:val="28"/>
          <w:szCs w:val="28"/>
          <w:lang w:val="uk-UA"/>
        </w:rPr>
        <w:t xml:space="preserve"> завдання (6)</w:t>
      </w:r>
      <w:r>
        <w:rPr>
          <w:color w:val="000000"/>
          <w:sz w:val="28"/>
          <w:szCs w:val="28"/>
          <w:lang w:val="uk-UA"/>
        </w:rPr>
        <w:t>.</w:t>
      </w:r>
    </w:p>
    <w:p w14:paraId="18F160C9" w14:textId="7F1AC094" w:rsidR="008912E1" w:rsidRDefault="008912E1" w:rsidP="00BC732E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405AEB7F" w14:textId="19B5A29D" w:rsidR="008912E1" w:rsidRDefault="008912E1" w:rsidP="008912E1">
      <w:pPr>
        <w:pStyle w:val="ad"/>
        <w:spacing w:before="0" w:beforeAutospacing="0" w:after="0" w:afterAutospacing="0" w:line="360" w:lineRule="auto"/>
        <w:ind w:firstLine="720"/>
        <w:jc w:val="both"/>
        <w:rPr>
          <w:b/>
          <w:bCs/>
          <w:i/>
          <w:iCs/>
          <w:sz w:val="28"/>
          <w:szCs w:val="28"/>
        </w:rPr>
      </w:pPr>
      <w:proofErr w:type="spellStart"/>
      <w:r w:rsidRPr="008912E1">
        <w:rPr>
          <w:b/>
          <w:bCs/>
          <w:i/>
          <w:iCs/>
          <w:sz w:val="28"/>
          <w:szCs w:val="28"/>
        </w:rPr>
        <w:t>Отримані</w:t>
      </w:r>
      <w:proofErr w:type="spellEnd"/>
      <w:r w:rsidRPr="008912E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912E1">
        <w:rPr>
          <w:b/>
          <w:bCs/>
          <w:i/>
          <w:iCs/>
          <w:sz w:val="28"/>
          <w:szCs w:val="28"/>
        </w:rPr>
        <w:t>графіки</w:t>
      </w:r>
      <w:proofErr w:type="spellEnd"/>
      <w:r w:rsidRPr="008912E1">
        <w:rPr>
          <w:b/>
          <w:bCs/>
          <w:i/>
          <w:iCs/>
          <w:sz w:val="28"/>
          <w:szCs w:val="28"/>
        </w:rPr>
        <w:t xml:space="preserve"> та </w:t>
      </w:r>
      <w:proofErr w:type="spellStart"/>
      <w:r w:rsidRPr="008912E1">
        <w:rPr>
          <w:b/>
          <w:bCs/>
          <w:i/>
          <w:iCs/>
          <w:sz w:val="28"/>
          <w:szCs w:val="28"/>
        </w:rPr>
        <w:t>результати</w:t>
      </w:r>
      <w:proofErr w:type="spellEnd"/>
      <w:r w:rsidRPr="008912E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912E1">
        <w:rPr>
          <w:b/>
          <w:bCs/>
          <w:i/>
          <w:iCs/>
          <w:sz w:val="28"/>
          <w:szCs w:val="28"/>
        </w:rPr>
        <w:t>занесіть</w:t>
      </w:r>
      <w:proofErr w:type="spellEnd"/>
      <w:r w:rsidRPr="008912E1">
        <w:rPr>
          <w:b/>
          <w:bCs/>
          <w:i/>
          <w:iCs/>
          <w:sz w:val="28"/>
          <w:szCs w:val="28"/>
        </w:rPr>
        <w:t xml:space="preserve"> у </w:t>
      </w:r>
      <w:proofErr w:type="spellStart"/>
      <w:r w:rsidRPr="008912E1">
        <w:rPr>
          <w:b/>
          <w:bCs/>
          <w:i/>
          <w:iCs/>
          <w:sz w:val="28"/>
          <w:szCs w:val="28"/>
        </w:rPr>
        <w:t>звіт</w:t>
      </w:r>
      <w:proofErr w:type="spellEnd"/>
      <w:r w:rsidRPr="008912E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912E1">
        <w:rPr>
          <w:b/>
          <w:bCs/>
          <w:i/>
          <w:iCs/>
          <w:sz w:val="28"/>
          <w:szCs w:val="28"/>
        </w:rPr>
        <w:t>Виберіть</w:t>
      </w:r>
      <w:proofErr w:type="spellEnd"/>
      <w:r w:rsidRPr="008912E1">
        <w:rPr>
          <w:b/>
          <w:bCs/>
          <w:i/>
          <w:iCs/>
          <w:sz w:val="28"/>
          <w:szCs w:val="28"/>
        </w:rPr>
        <w:t xml:space="preserve"> та </w:t>
      </w:r>
      <w:proofErr w:type="spellStart"/>
      <w:r w:rsidRPr="008912E1">
        <w:rPr>
          <w:b/>
          <w:bCs/>
          <w:i/>
          <w:iCs/>
          <w:sz w:val="28"/>
          <w:szCs w:val="28"/>
        </w:rPr>
        <w:t>напишіть</w:t>
      </w:r>
      <w:proofErr w:type="spellEnd"/>
      <w:r w:rsidRPr="008912E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912E1">
        <w:rPr>
          <w:b/>
          <w:bCs/>
          <w:i/>
          <w:iCs/>
          <w:sz w:val="28"/>
          <w:szCs w:val="28"/>
        </w:rPr>
        <w:t>чому</w:t>
      </w:r>
      <w:proofErr w:type="spellEnd"/>
      <w:r w:rsidRPr="008912E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912E1">
        <w:rPr>
          <w:b/>
          <w:bCs/>
          <w:i/>
          <w:iCs/>
          <w:sz w:val="28"/>
          <w:szCs w:val="28"/>
        </w:rPr>
        <w:t>обраний</w:t>
      </w:r>
      <w:proofErr w:type="spellEnd"/>
      <w:r w:rsidRPr="008912E1">
        <w:rPr>
          <w:b/>
          <w:bCs/>
          <w:i/>
          <w:iCs/>
          <w:sz w:val="28"/>
          <w:szCs w:val="28"/>
        </w:rPr>
        <w:t xml:space="preserve"> вами метод </w:t>
      </w:r>
      <w:proofErr w:type="spellStart"/>
      <w:r w:rsidRPr="008912E1">
        <w:rPr>
          <w:b/>
          <w:bCs/>
          <w:i/>
          <w:iCs/>
          <w:sz w:val="28"/>
          <w:szCs w:val="28"/>
        </w:rPr>
        <w:t>класифікації</w:t>
      </w:r>
      <w:proofErr w:type="spellEnd"/>
      <w:r w:rsidRPr="008912E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912E1">
        <w:rPr>
          <w:b/>
          <w:bCs/>
          <w:i/>
          <w:iCs/>
          <w:sz w:val="28"/>
          <w:szCs w:val="28"/>
        </w:rPr>
        <w:t>ви</w:t>
      </w:r>
      <w:proofErr w:type="spellEnd"/>
      <w:r w:rsidRPr="008912E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912E1">
        <w:rPr>
          <w:b/>
          <w:bCs/>
          <w:i/>
          <w:iCs/>
          <w:sz w:val="28"/>
          <w:szCs w:val="28"/>
        </w:rPr>
        <w:t>вважаєте</w:t>
      </w:r>
      <w:proofErr w:type="spellEnd"/>
      <w:r w:rsidRPr="008912E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912E1">
        <w:rPr>
          <w:b/>
          <w:bCs/>
          <w:i/>
          <w:iCs/>
          <w:sz w:val="28"/>
          <w:szCs w:val="28"/>
        </w:rPr>
        <w:t>найкращим</w:t>
      </w:r>
      <w:proofErr w:type="spellEnd"/>
      <w:r w:rsidRPr="008912E1">
        <w:rPr>
          <w:b/>
          <w:bCs/>
          <w:i/>
          <w:iCs/>
          <w:sz w:val="28"/>
          <w:szCs w:val="28"/>
        </w:rPr>
        <w:t>.</w:t>
      </w:r>
    </w:p>
    <w:p w14:paraId="682C2DFC" w14:textId="31740215" w:rsidR="008912E1" w:rsidRDefault="008912E1" w:rsidP="008912E1">
      <w:pPr>
        <w:pStyle w:val="ad"/>
        <w:numPr>
          <w:ilvl w:val="0"/>
          <w:numId w:val="50"/>
        </w:numPr>
        <w:spacing w:before="0" w:beforeAutospacing="0" w:after="0" w:afterAutospacing="0" w:line="360" w:lineRule="auto"/>
        <w:jc w:val="both"/>
        <w:rPr>
          <w:i/>
          <w:iCs/>
          <w:color w:val="000000"/>
          <w:sz w:val="28"/>
          <w:szCs w:val="28"/>
          <w:lang w:val="uk-UA"/>
        </w:rPr>
      </w:pPr>
      <w:r w:rsidRPr="008912E1">
        <w:rPr>
          <w:i/>
          <w:iCs/>
          <w:color w:val="000000"/>
          <w:sz w:val="28"/>
          <w:szCs w:val="28"/>
          <w:lang w:val="uk-UA"/>
        </w:rPr>
        <w:t>Обраний метод класифікації - "SVM" (</w:t>
      </w:r>
      <w:proofErr w:type="spellStart"/>
      <w:r w:rsidRPr="008912E1">
        <w:rPr>
          <w:i/>
          <w:iCs/>
          <w:color w:val="000000"/>
          <w:sz w:val="28"/>
          <w:szCs w:val="28"/>
          <w:lang w:val="uk-UA"/>
        </w:rPr>
        <w:t>Support</w:t>
      </w:r>
      <w:proofErr w:type="spellEnd"/>
      <w:r w:rsidRPr="008912E1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912E1">
        <w:rPr>
          <w:i/>
          <w:iCs/>
          <w:color w:val="000000"/>
          <w:sz w:val="28"/>
          <w:szCs w:val="28"/>
          <w:lang w:val="uk-UA"/>
        </w:rPr>
        <w:t>Vector</w:t>
      </w:r>
      <w:proofErr w:type="spellEnd"/>
      <w:r w:rsidRPr="008912E1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912E1">
        <w:rPr>
          <w:i/>
          <w:iCs/>
          <w:color w:val="000000"/>
          <w:sz w:val="28"/>
          <w:szCs w:val="28"/>
          <w:lang w:val="uk-UA"/>
        </w:rPr>
        <w:t>Machine</w:t>
      </w:r>
      <w:proofErr w:type="spellEnd"/>
      <w:r w:rsidRPr="008912E1">
        <w:rPr>
          <w:i/>
          <w:iCs/>
          <w:color w:val="000000"/>
          <w:sz w:val="28"/>
          <w:szCs w:val="28"/>
          <w:lang w:val="uk-UA"/>
        </w:rPr>
        <w:t>) - вважаю найкращим через його здатність працювати добре навіть у випадку складних нелінійних вибірок із великою кількістю ознак. В даному випадку, модель "SVC" (SVM з ядром "</w:t>
      </w:r>
      <w:proofErr w:type="spellStart"/>
      <w:r w:rsidRPr="008912E1">
        <w:rPr>
          <w:i/>
          <w:iCs/>
          <w:color w:val="000000"/>
          <w:sz w:val="28"/>
          <w:szCs w:val="28"/>
          <w:lang w:val="uk-UA"/>
        </w:rPr>
        <w:t>auto</w:t>
      </w:r>
      <w:proofErr w:type="spellEnd"/>
      <w:r w:rsidRPr="008912E1">
        <w:rPr>
          <w:i/>
          <w:iCs/>
          <w:color w:val="000000"/>
          <w:sz w:val="28"/>
          <w:szCs w:val="28"/>
          <w:lang w:val="uk-UA"/>
        </w:rPr>
        <w:t>") показала високу точність під час перевірки на тестовій вибірці та має потенціал для роботи з новими даними.</w:t>
      </w:r>
    </w:p>
    <w:p w14:paraId="4A80B57F" w14:textId="77777777" w:rsidR="008912E1" w:rsidRDefault="008912E1" w:rsidP="008912E1">
      <w:pPr>
        <w:pStyle w:val="ad"/>
        <w:spacing w:before="0" w:beforeAutospacing="0" w:after="0" w:afterAutospacing="0" w:line="360" w:lineRule="auto"/>
        <w:ind w:left="1080"/>
        <w:jc w:val="both"/>
        <w:rPr>
          <w:i/>
          <w:iCs/>
          <w:color w:val="000000"/>
          <w:sz w:val="28"/>
          <w:szCs w:val="28"/>
          <w:lang w:val="uk-UA"/>
        </w:rPr>
      </w:pPr>
    </w:p>
    <w:p w14:paraId="276CC0D6" w14:textId="20779F29" w:rsidR="008912E1" w:rsidRPr="00596F1E" w:rsidRDefault="008912E1" w:rsidP="008912E1">
      <w:pPr>
        <w:pStyle w:val="ad"/>
        <w:spacing w:before="0" w:beforeAutospacing="0" w:after="0" w:afterAutospacing="0" w:line="360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596F1E">
        <w:rPr>
          <w:b/>
          <w:bCs/>
          <w:i/>
          <w:iCs/>
          <w:color w:val="000000"/>
          <w:sz w:val="28"/>
          <w:szCs w:val="28"/>
          <w:lang w:val="uk-UA"/>
        </w:rPr>
        <w:t>Висновок:</w:t>
      </w:r>
    </w:p>
    <w:p w14:paraId="2821BD9D" w14:textId="5D55BA82" w:rsidR="008912E1" w:rsidRPr="008912E1" w:rsidRDefault="008912E1" w:rsidP="008912E1">
      <w:pPr>
        <w:rPr>
          <w:rFonts w:ascii="Times New Roman" w:hAnsi="Times New Roman"/>
          <w:sz w:val="28"/>
        </w:rPr>
      </w:pPr>
      <w:r w:rsidRPr="008912E1">
        <w:rPr>
          <w:rFonts w:ascii="Times New Roman" w:hAnsi="Times New Roman"/>
          <w:sz w:val="28"/>
        </w:rPr>
        <w:t xml:space="preserve">Квітка належить до класу </w:t>
      </w:r>
      <w:r w:rsidRPr="008912E1">
        <w:rPr>
          <w:rFonts w:ascii="Times New Roman" w:hAnsi="Times New Roman"/>
          <w:sz w:val="28"/>
          <w:lang w:val="en-US"/>
        </w:rPr>
        <w:t>S</w:t>
      </w:r>
      <w:proofErr w:type="spellStart"/>
      <w:r w:rsidRPr="008912E1">
        <w:rPr>
          <w:rFonts w:ascii="Times New Roman" w:hAnsi="Times New Roman"/>
          <w:sz w:val="28"/>
        </w:rPr>
        <w:t>etosa</w:t>
      </w:r>
      <w:proofErr w:type="spellEnd"/>
      <w:r w:rsidRPr="008912E1">
        <w:rPr>
          <w:rFonts w:ascii="Times New Roman" w:hAnsi="Times New Roman"/>
          <w:sz w:val="28"/>
        </w:rPr>
        <w:t>. Вдалося досягти 0.966…7 показника якості.</w:t>
      </w:r>
    </w:p>
    <w:p w14:paraId="5FA457EA" w14:textId="77777777" w:rsidR="007706E7" w:rsidRPr="00D52B91" w:rsidRDefault="007706E7" w:rsidP="00F95673">
      <w:pPr>
        <w:pStyle w:val="ad"/>
        <w:spacing w:before="0" w:beforeAutospacing="0" w:after="0" w:afterAutospacing="0" w:line="276" w:lineRule="auto"/>
        <w:rPr>
          <w:color w:val="000000"/>
          <w:sz w:val="28"/>
          <w:szCs w:val="28"/>
          <w:lang w:val="uk-UA"/>
        </w:rPr>
      </w:pPr>
    </w:p>
    <w:p w14:paraId="71693DE9" w14:textId="2784BF40" w:rsidR="007C67D3" w:rsidRPr="00BC732E" w:rsidRDefault="008C3049" w:rsidP="00BC732E">
      <w:pPr>
        <w:pStyle w:val="ad"/>
        <w:spacing w:before="0" w:beforeAutospacing="0" w:after="0" w:afterAutospacing="0" w:line="360" w:lineRule="auto"/>
        <w:jc w:val="both"/>
        <w:rPr>
          <w:bCs/>
          <w:sz w:val="32"/>
          <w:szCs w:val="32"/>
        </w:rPr>
      </w:pPr>
      <w:r w:rsidRPr="007F386C">
        <w:rPr>
          <w:b/>
          <w:bCs/>
          <w:color w:val="000000"/>
          <w:sz w:val="28"/>
          <w:szCs w:val="28"/>
          <w:lang w:val="uk-UA"/>
        </w:rPr>
        <w:t>Завдання</w:t>
      </w:r>
      <w:r>
        <w:rPr>
          <w:b/>
          <w:bCs/>
          <w:color w:val="000000"/>
          <w:sz w:val="28"/>
          <w:szCs w:val="28"/>
          <w:lang w:val="uk-UA"/>
        </w:rPr>
        <w:t xml:space="preserve"> 2.</w:t>
      </w:r>
      <w:r w:rsidR="00BC732E" w:rsidRPr="00BC732E">
        <w:rPr>
          <w:b/>
          <w:bCs/>
          <w:color w:val="000000"/>
          <w:sz w:val="28"/>
          <w:szCs w:val="28"/>
        </w:rPr>
        <w:t>4</w:t>
      </w:r>
      <w:r w:rsidRPr="007F386C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C732E" w:rsidRPr="00BC732E">
        <w:rPr>
          <w:sz w:val="28"/>
          <w:szCs w:val="28"/>
        </w:rPr>
        <w:t>Порівняння</w:t>
      </w:r>
      <w:proofErr w:type="spellEnd"/>
      <w:r w:rsidR="00BC732E" w:rsidRPr="00BC732E">
        <w:rPr>
          <w:sz w:val="28"/>
          <w:szCs w:val="28"/>
        </w:rPr>
        <w:t xml:space="preserve"> </w:t>
      </w:r>
      <w:proofErr w:type="spellStart"/>
      <w:r w:rsidR="00BC732E" w:rsidRPr="00BC732E">
        <w:rPr>
          <w:sz w:val="28"/>
          <w:szCs w:val="28"/>
        </w:rPr>
        <w:t>якості</w:t>
      </w:r>
      <w:proofErr w:type="spellEnd"/>
      <w:r w:rsidR="00BC732E" w:rsidRPr="00BC732E">
        <w:rPr>
          <w:sz w:val="28"/>
          <w:szCs w:val="28"/>
        </w:rPr>
        <w:t xml:space="preserve"> </w:t>
      </w:r>
      <w:proofErr w:type="spellStart"/>
      <w:r w:rsidR="00BC732E" w:rsidRPr="00BC732E">
        <w:rPr>
          <w:sz w:val="28"/>
          <w:szCs w:val="28"/>
        </w:rPr>
        <w:t>класифікаторів</w:t>
      </w:r>
      <w:proofErr w:type="spellEnd"/>
      <w:r w:rsidR="00BC732E" w:rsidRPr="00BC732E">
        <w:rPr>
          <w:sz w:val="28"/>
          <w:szCs w:val="28"/>
        </w:rPr>
        <w:t xml:space="preserve"> </w:t>
      </w:r>
      <w:proofErr w:type="gramStart"/>
      <w:r w:rsidR="00BC732E" w:rsidRPr="00BC732E">
        <w:rPr>
          <w:sz w:val="28"/>
          <w:szCs w:val="28"/>
        </w:rPr>
        <w:t>для набору</w:t>
      </w:r>
      <w:proofErr w:type="gramEnd"/>
      <w:r w:rsidR="00BC732E" w:rsidRPr="00BC732E">
        <w:rPr>
          <w:sz w:val="28"/>
          <w:szCs w:val="28"/>
        </w:rPr>
        <w:t xml:space="preserve"> </w:t>
      </w:r>
      <w:proofErr w:type="spellStart"/>
      <w:r w:rsidR="00BC732E" w:rsidRPr="00BC732E">
        <w:rPr>
          <w:sz w:val="28"/>
          <w:szCs w:val="28"/>
        </w:rPr>
        <w:t>даних</w:t>
      </w:r>
      <w:proofErr w:type="spellEnd"/>
      <w:r w:rsidR="00BC732E" w:rsidRPr="00BC732E">
        <w:rPr>
          <w:sz w:val="28"/>
          <w:szCs w:val="28"/>
        </w:rPr>
        <w:t xml:space="preserve"> </w:t>
      </w:r>
      <w:proofErr w:type="spellStart"/>
      <w:r w:rsidR="00BC732E" w:rsidRPr="00BC732E">
        <w:rPr>
          <w:sz w:val="28"/>
          <w:szCs w:val="28"/>
        </w:rPr>
        <w:t>завдання</w:t>
      </w:r>
      <w:proofErr w:type="spellEnd"/>
      <w:r w:rsidR="00BC732E" w:rsidRPr="00BC732E">
        <w:rPr>
          <w:sz w:val="28"/>
          <w:szCs w:val="28"/>
        </w:rPr>
        <w:t xml:space="preserve"> 2.1.</w:t>
      </w:r>
    </w:p>
    <w:p w14:paraId="3357A38B" w14:textId="5500695D" w:rsidR="008C3049" w:rsidRDefault="008C3049" w:rsidP="00BC732E">
      <w:pPr>
        <w:pStyle w:val="ad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7A8B7C00" w14:textId="28C909A9" w:rsidR="00AD630D" w:rsidRPr="00BD5D98" w:rsidRDefault="00BD5D98" w:rsidP="00BD5D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sklearn.model_selection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StratifiedKFold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sklearn.linear_model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LogisticRegression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sklearn.tree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DecisionTreeClassifier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sklearn.neighbors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KNeighborsClassifier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sklearn.discriminant_analysis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LinearDiscriminantAnalysis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>from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sklearn.naive_bayes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GaussianNB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sklearn.svm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SVC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input_file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'income_data.txt'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25000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= []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y = []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count_class1 = 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= 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input_file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f.readlines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count_class1 &gt;=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&gt;=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'?'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line.strip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split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 '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'&lt;=50K'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count_class1 &lt;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X.append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count_class1 += 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elif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'&gt;50K'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count_class2 &lt;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max_datapoints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X.append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count_class2 += 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=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np.empty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X.shape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(X[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]):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item.isdigit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 = X[: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label_encoder.append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preprocessing.LabelEncoder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i] =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label_encoder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fit_transform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(X[: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i])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:-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D5D9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 =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X_encoded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D5D9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X_validation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y_validation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test_size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(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'LR'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LogisticRegression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D5D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solver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liblinear</w:t>
      </w:r>
      <w:proofErr w:type="spellEnd"/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multi_class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ovr</w:t>
      </w:r>
      <w:proofErr w:type="spellEnd"/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'LDA'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LinearDiscriminantAnalysis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'KNN'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KNeighborsClassifier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'CART'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DecisionTreeClassifier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'NB'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GaussianNB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'SVM'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SVC(</w:t>
      </w:r>
      <w:proofErr w:type="spellStart"/>
      <w:r w:rsidRPr="00BD5D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gamma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auto</w:t>
      </w:r>
      <w:proofErr w:type="spellEnd"/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]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kfold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StratifiedKFold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D5D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n_splits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D5D9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shuffle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cv_results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D5D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cv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kfold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scoring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results.append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cv_results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names.append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D5D9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D5D9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'%s: %f (%f)' </w:t>
      </w:r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cv_results.mean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D5D9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cv_results.std</w:t>
      </w:r>
      <w:proofErr w:type="spellEnd"/>
      <w:r w:rsidRPr="00BD5D9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</w:p>
    <w:p w14:paraId="0398ED4A" w14:textId="7D8465F5" w:rsidR="00EF2B28" w:rsidRDefault="00EF2B28" w:rsidP="00F10B84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78834122" w14:textId="0367668D" w:rsidR="00931FF8" w:rsidRPr="007F386C" w:rsidRDefault="00F10B84" w:rsidP="00F10B8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F10B84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333D0A6B" wp14:editId="47C584B6">
            <wp:extent cx="2019582" cy="1066949"/>
            <wp:effectExtent l="0" t="0" r="0" b="0"/>
            <wp:docPr id="918429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9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8B6D" w14:textId="1865F4D8" w:rsidR="00AD630D" w:rsidRPr="00F75EAD" w:rsidRDefault="00AD630D" w:rsidP="00F10B84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="007D376D">
        <w:rPr>
          <w:color w:val="000000"/>
          <w:sz w:val="28"/>
          <w:szCs w:val="28"/>
          <w:lang w:val="uk-UA"/>
        </w:rPr>
        <w:t>2.</w:t>
      </w:r>
      <w:r w:rsidR="00F75EAD" w:rsidRPr="00F75EA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uk-UA"/>
        </w:rPr>
        <w:t>.</w:t>
      </w:r>
      <w:r w:rsidR="00F75EAD" w:rsidRPr="00F75EA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 xml:space="preserve"> – </w:t>
      </w:r>
      <w:r w:rsidR="00123194">
        <w:rPr>
          <w:color w:val="000000"/>
          <w:sz w:val="28"/>
          <w:szCs w:val="28"/>
          <w:lang w:val="uk-UA"/>
        </w:rPr>
        <w:t xml:space="preserve">Результат виконання </w:t>
      </w:r>
      <w:r w:rsidR="00F75EAD">
        <w:rPr>
          <w:color w:val="000000"/>
          <w:sz w:val="28"/>
          <w:szCs w:val="28"/>
          <w:lang w:val="uk-UA"/>
        </w:rPr>
        <w:t>завдання.</w:t>
      </w:r>
    </w:p>
    <w:p w14:paraId="590C14E3" w14:textId="77777777" w:rsidR="00BC716F" w:rsidRPr="007F386C" w:rsidRDefault="00BC716F" w:rsidP="00CA1C13">
      <w:pPr>
        <w:pStyle w:val="ad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3F3E44B" w14:textId="5CF43B9B" w:rsidR="001F4CD8" w:rsidRDefault="00CA1C13" w:rsidP="00BC732E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 w:rsidRPr="007F386C">
        <w:rPr>
          <w:b/>
          <w:bCs/>
          <w:color w:val="000000"/>
          <w:sz w:val="28"/>
          <w:szCs w:val="28"/>
          <w:lang w:val="uk-UA"/>
        </w:rPr>
        <w:t>Завдання</w:t>
      </w:r>
      <w:r>
        <w:rPr>
          <w:b/>
          <w:bCs/>
          <w:color w:val="000000"/>
          <w:sz w:val="28"/>
          <w:szCs w:val="28"/>
          <w:lang w:val="uk-UA"/>
        </w:rPr>
        <w:t xml:space="preserve"> 2.</w:t>
      </w:r>
      <w:r w:rsidR="00BC732E" w:rsidRPr="00BC732E">
        <w:rPr>
          <w:b/>
          <w:bCs/>
          <w:color w:val="000000"/>
          <w:sz w:val="28"/>
          <w:szCs w:val="28"/>
        </w:rPr>
        <w:t>5</w:t>
      </w:r>
      <w:r w:rsidRPr="007F386C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C732E" w:rsidRPr="00BC732E">
        <w:rPr>
          <w:sz w:val="28"/>
          <w:szCs w:val="28"/>
        </w:rPr>
        <w:t>Класифікація</w:t>
      </w:r>
      <w:proofErr w:type="spellEnd"/>
      <w:r w:rsidR="00BC732E" w:rsidRPr="00BC732E">
        <w:rPr>
          <w:sz w:val="28"/>
          <w:szCs w:val="28"/>
        </w:rPr>
        <w:t xml:space="preserve"> </w:t>
      </w:r>
      <w:proofErr w:type="spellStart"/>
      <w:r w:rsidR="00BC732E" w:rsidRPr="00BC732E">
        <w:rPr>
          <w:sz w:val="28"/>
          <w:szCs w:val="28"/>
        </w:rPr>
        <w:t>даних</w:t>
      </w:r>
      <w:proofErr w:type="spellEnd"/>
      <w:r w:rsidR="00BC732E" w:rsidRPr="00BC732E">
        <w:rPr>
          <w:sz w:val="28"/>
          <w:szCs w:val="28"/>
        </w:rPr>
        <w:t xml:space="preserve"> </w:t>
      </w:r>
      <w:proofErr w:type="spellStart"/>
      <w:r w:rsidR="00BC732E" w:rsidRPr="00BC732E">
        <w:rPr>
          <w:sz w:val="28"/>
          <w:szCs w:val="28"/>
        </w:rPr>
        <w:t>лінійним</w:t>
      </w:r>
      <w:proofErr w:type="spellEnd"/>
      <w:r w:rsidR="00BC732E" w:rsidRPr="00BC732E">
        <w:rPr>
          <w:sz w:val="28"/>
          <w:szCs w:val="28"/>
        </w:rPr>
        <w:t xml:space="preserve"> </w:t>
      </w:r>
      <w:proofErr w:type="spellStart"/>
      <w:r w:rsidR="00BC732E" w:rsidRPr="00BC732E">
        <w:rPr>
          <w:sz w:val="28"/>
          <w:szCs w:val="28"/>
        </w:rPr>
        <w:t>класифікатором</w:t>
      </w:r>
      <w:proofErr w:type="spellEnd"/>
      <w:r w:rsidR="00BC732E" w:rsidRPr="00BC732E">
        <w:rPr>
          <w:sz w:val="28"/>
          <w:szCs w:val="28"/>
        </w:rPr>
        <w:t xml:space="preserve"> </w:t>
      </w:r>
      <w:proofErr w:type="spellStart"/>
      <w:r w:rsidR="00BC732E" w:rsidRPr="00BC732E">
        <w:rPr>
          <w:sz w:val="28"/>
          <w:szCs w:val="28"/>
        </w:rPr>
        <w:t>Ridge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32279270" w14:textId="1BDF8916" w:rsidR="00BC716F" w:rsidRPr="001F4CD8" w:rsidRDefault="001F4CD8" w:rsidP="00BC732E">
      <w:pPr>
        <w:pStyle w:val="ad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4835C9E7" w14:textId="77777777" w:rsidR="00BC732E" w:rsidRPr="00BC732E" w:rsidRDefault="00BC732E" w:rsidP="00BC73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sklearn.datasets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load_iris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sklearn.linear_model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RidgeClassifier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metrics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confusion_matrix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BytesIO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seaborn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sns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sklearn.model_selection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sns.set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load_iris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X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=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iris.data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iris.target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test_size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C732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0.3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C732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clf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RidgeClassifier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tol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C732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1e-2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solver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sag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clf.fit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clf.predict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np.round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metrics.accuracy_score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C732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np.round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metrics.precision_score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average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weighted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C732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np.round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metrics.recall_score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average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weighted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C732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'F1 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np.round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(metrics.f1_score(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average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weighted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C732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Cohen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Kappa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np.round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metrics.cohen_kappa_score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C732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Matthews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Corrcoef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np.round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metrics.matthews_corrcoef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C732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\t\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Classification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Report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metrics.classification_report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confusion_matrix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sns.heatmap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mat.T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square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annot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fmt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'd'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cbar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true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label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predicted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label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plt.savefig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"Confusion.jpg"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f = </w:t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BytesIO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plt.savefig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</w:t>
      </w:r>
      <w:r w:rsidRPr="00BC732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C732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format</w:t>
      </w:r>
      <w:proofErr w:type="spellEnd"/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svg</w:t>
      </w:r>
      <w:proofErr w:type="spellEnd"/>
      <w:r w:rsidRPr="00BC732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C732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2E02564B" w14:textId="77777777" w:rsidR="00BC716F" w:rsidRPr="001F4CD8" w:rsidRDefault="00BC716F" w:rsidP="00BC732E">
      <w:pPr>
        <w:pStyle w:val="ad"/>
        <w:spacing w:before="0" w:beforeAutospacing="0" w:after="0" w:afterAutospacing="0" w:line="360" w:lineRule="auto"/>
        <w:ind w:firstLine="720"/>
        <w:jc w:val="both"/>
        <w:rPr>
          <w:b/>
          <w:bCs/>
          <w:color w:val="000000"/>
          <w:sz w:val="28"/>
          <w:szCs w:val="28"/>
          <w:lang w:val="uk-UA"/>
        </w:rPr>
      </w:pPr>
    </w:p>
    <w:p w14:paraId="469D875C" w14:textId="74D555E7" w:rsidR="00A83639" w:rsidRPr="00F10B84" w:rsidRDefault="001F4CD8" w:rsidP="00F10B84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lastRenderedPageBreak/>
        <w:t>Результат виконання програми:</w:t>
      </w:r>
    </w:p>
    <w:p w14:paraId="5D088C43" w14:textId="33E13A7A" w:rsidR="00A83639" w:rsidRDefault="00E27C07" w:rsidP="00F10B8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27C07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BCBEFCE" wp14:editId="39BB9D6F">
            <wp:extent cx="5401429" cy="3724795"/>
            <wp:effectExtent l="0" t="0" r="8890" b="9525"/>
            <wp:docPr id="93417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781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858F" w14:textId="592F6E28" w:rsidR="00BC732E" w:rsidRPr="00BC732E" w:rsidRDefault="00BC732E" w:rsidP="00BC732E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Рис. 2.</w:t>
      </w:r>
      <w:r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605862">
        <w:rPr>
          <w:color w:val="000000"/>
          <w:sz w:val="28"/>
          <w:szCs w:val="28"/>
          <w:lang w:val="uk-UA"/>
        </w:rPr>
        <w:t xml:space="preserve"> завдання (1)</w:t>
      </w:r>
      <w:r>
        <w:rPr>
          <w:color w:val="000000"/>
          <w:sz w:val="28"/>
          <w:szCs w:val="28"/>
          <w:lang w:val="en-US"/>
        </w:rPr>
        <w:t>.</w:t>
      </w:r>
    </w:p>
    <w:p w14:paraId="628D2DCA" w14:textId="77777777" w:rsidR="00BC732E" w:rsidRDefault="00BC732E" w:rsidP="00A836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E76F8CB" w14:textId="405C5E25" w:rsidR="00E27C07" w:rsidRPr="007D376D" w:rsidRDefault="00E27C07" w:rsidP="00A836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27C07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2947AB9" wp14:editId="0534D76A">
            <wp:extent cx="4344006" cy="3277057"/>
            <wp:effectExtent l="0" t="0" r="0" b="0"/>
            <wp:docPr id="1689492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928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2221" w14:textId="0BA1D5A4" w:rsidR="00F21CB6" w:rsidRDefault="00A83639" w:rsidP="00F95673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C8432E"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 w:rsidR="00BC732E" w:rsidRPr="00F75EAD">
        <w:rPr>
          <w:rFonts w:ascii="Times New Roman" w:hAnsi="Times New Roman"/>
          <w:color w:val="000000"/>
          <w:sz w:val="28"/>
          <w:szCs w:val="28"/>
          <w:lang w:val="ru-RU"/>
        </w:rPr>
        <w:t>5</w:t>
      </w:r>
      <w:r w:rsidR="00C8432E">
        <w:rPr>
          <w:rFonts w:ascii="Times New Roman" w:hAnsi="Times New Roman"/>
          <w:color w:val="000000"/>
          <w:sz w:val="28"/>
          <w:szCs w:val="28"/>
        </w:rPr>
        <w:t>.2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8432E">
        <w:rPr>
          <w:rFonts w:ascii="Times New Roman" w:hAnsi="Times New Roman"/>
          <w:color w:val="000000"/>
          <w:sz w:val="28"/>
          <w:szCs w:val="28"/>
        </w:rPr>
        <w:t>Результат виконання завдання (2).</w:t>
      </w:r>
    </w:p>
    <w:p w14:paraId="5A8DB7A3" w14:textId="09CAD7DD" w:rsidR="00605862" w:rsidRDefault="00605862" w:rsidP="00F95673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57CFD5C" w14:textId="690EAE17" w:rsidR="00605862" w:rsidRDefault="00605862" w:rsidP="00605862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05862">
        <w:rPr>
          <w:rFonts w:ascii="Times New Roman" w:hAnsi="Times New Roman"/>
          <w:b/>
          <w:bCs/>
          <w:i/>
          <w:iCs/>
          <w:sz w:val="28"/>
          <w:szCs w:val="28"/>
        </w:rPr>
        <w:t xml:space="preserve">Опишіть які налаштування класифікатора </w:t>
      </w:r>
      <w:proofErr w:type="spellStart"/>
      <w:r w:rsidRPr="00605862">
        <w:rPr>
          <w:rFonts w:ascii="Times New Roman" w:hAnsi="Times New Roman"/>
          <w:b/>
          <w:bCs/>
          <w:i/>
          <w:iCs/>
          <w:sz w:val="28"/>
          <w:szCs w:val="28"/>
        </w:rPr>
        <w:t>Ridge</w:t>
      </w:r>
      <w:proofErr w:type="spellEnd"/>
      <w:r w:rsidRPr="00605862">
        <w:rPr>
          <w:rFonts w:ascii="Times New Roman" w:hAnsi="Times New Roman"/>
          <w:b/>
          <w:bCs/>
          <w:i/>
          <w:iCs/>
          <w:sz w:val="28"/>
          <w:szCs w:val="28"/>
        </w:rPr>
        <w:t xml:space="preserve"> тут використані та що вони позначають. </w:t>
      </w:r>
    </w:p>
    <w:p w14:paraId="24E432F3" w14:textId="48C2EBDA" w:rsidR="00605862" w:rsidRPr="00605862" w:rsidRDefault="00605862" w:rsidP="00605862">
      <w:pPr>
        <w:pStyle w:val="a9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05862">
        <w:rPr>
          <w:rFonts w:ascii="Times New Roman" w:hAnsi="Times New Roman"/>
          <w:i/>
          <w:iCs/>
          <w:sz w:val="28"/>
          <w:szCs w:val="28"/>
        </w:rPr>
        <w:lastRenderedPageBreak/>
        <w:t xml:space="preserve">В класифікатора </w:t>
      </w:r>
      <w:proofErr w:type="spellStart"/>
      <w:r w:rsidRPr="00605862">
        <w:rPr>
          <w:rFonts w:ascii="Times New Roman" w:hAnsi="Times New Roman"/>
          <w:i/>
          <w:iCs/>
          <w:sz w:val="28"/>
          <w:szCs w:val="28"/>
        </w:rPr>
        <w:t>Ridge</w:t>
      </w:r>
      <w:proofErr w:type="spellEnd"/>
      <w:r w:rsidRPr="0060586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605862">
        <w:rPr>
          <w:rFonts w:ascii="Times New Roman" w:hAnsi="Times New Roman"/>
          <w:i/>
          <w:iCs/>
          <w:sz w:val="28"/>
          <w:szCs w:val="28"/>
        </w:rPr>
        <w:t>використовані</w:t>
      </w:r>
      <w:proofErr w:type="spellEnd"/>
      <w:r w:rsidRPr="00605862">
        <w:rPr>
          <w:rFonts w:ascii="Times New Roman" w:hAnsi="Times New Roman"/>
          <w:i/>
          <w:iCs/>
          <w:sz w:val="28"/>
          <w:szCs w:val="28"/>
        </w:rPr>
        <w:t xml:space="preserve"> наступні налаштування: параметр </w:t>
      </w:r>
      <w:proofErr w:type="spellStart"/>
      <w:r w:rsidRPr="00605862">
        <w:rPr>
          <w:rFonts w:ascii="Times New Roman" w:hAnsi="Times New Roman"/>
          <w:i/>
          <w:iCs/>
          <w:sz w:val="28"/>
          <w:szCs w:val="28"/>
        </w:rPr>
        <w:t>tol</w:t>
      </w:r>
      <w:proofErr w:type="spellEnd"/>
      <w:r w:rsidRPr="00605862">
        <w:rPr>
          <w:rFonts w:ascii="Times New Roman" w:hAnsi="Times New Roman"/>
          <w:i/>
          <w:iCs/>
          <w:sz w:val="28"/>
          <w:szCs w:val="28"/>
        </w:rPr>
        <w:t xml:space="preserve"> встановлено на значення 1e-2 (це допуск для зупинки оптимізаційного алгоритму), і як </w:t>
      </w:r>
      <w:proofErr w:type="spellStart"/>
      <w:r w:rsidRPr="00605862">
        <w:rPr>
          <w:rFonts w:ascii="Times New Roman" w:hAnsi="Times New Roman"/>
          <w:i/>
          <w:iCs/>
          <w:sz w:val="28"/>
          <w:szCs w:val="28"/>
        </w:rPr>
        <w:t>рішальник</w:t>
      </w:r>
      <w:proofErr w:type="spellEnd"/>
      <w:r w:rsidRPr="00605862">
        <w:rPr>
          <w:rFonts w:ascii="Times New Roman" w:hAnsi="Times New Roman"/>
          <w:i/>
          <w:iCs/>
          <w:sz w:val="28"/>
          <w:szCs w:val="28"/>
        </w:rPr>
        <w:t xml:space="preserve"> використовується "</w:t>
      </w:r>
      <w:proofErr w:type="spellStart"/>
      <w:r w:rsidRPr="00605862">
        <w:rPr>
          <w:rFonts w:ascii="Times New Roman" w:hAnsi="Times New Roman"/>
          <w:i/>
          <w:iCs/>
          <w:sz w:val="28"/>
          <w:szCs w:val="28"/>
        </w:rPr>
        <w:t>sag</w:t>
      </w:r>
      <w:proofErr w:type="spellEnd"/>
      <w:r w:rsidRPr="00605862">
        <w:rPr>
          <w:rFonts w:ascii="Times New Roman" w:hAnsi="Times New Roman"/>
          <w:i/>
          <w:iCs/>
          <w:sz w:val="28"/>
          <w:szCs w:val="28"/>
        </w:rPr>
        <w:t>" (</w:t>
      </w:r>
      <w:proofErr w:type="spellStart"/>
      <w:r w:rsidRPr="00605862">
        <w:rPr>
          <w:rFonts w:ascii="Times New Roman" w:hAnsi="Times New Roman"/>
          <w:i/>
          <w:iCs/>
          <w:sz w:val="28"/>
          <w:szCs w:val="28"/>
        </w:rPr>
        <w:t>Stochastic</w:t>
      </w:r>
      <w:proofErr w:type="spellEnd"/>
      <w:r w:rsidRPr="0060586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605862">
        <w:rPr>
          <w:rFonts w:ascii="Times New Roman" w:hAnsi="Times New Roman"/>
          <w:i/>
          <w:iCs/>
          <w:sz w:val="28"/>
          <w:szCs w:val="28"/>
        </w:rPr>
        <w:t>Average</w:t>
      </w:r>
      <w:proofErr w:type="spellEnd"/>
      <w:r w:rsidRPr="0060586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605862">
        <w:rPr>
          <w:rFonts w:ascii="Times New Roman" w:hAnsi="Times New Roman"/>
          <w:i/>
          <w:iCs/>
          <w:sz w:val="28"/>
          <w:szCs w:val="28"/>
        </w:rPr>
        <w:t>Gradient</w:t>
      </w:r>
      <w:proofErr w:type="spellEnd"/>
      <w:r w:rsidRPr="0060586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605862">
        <w:rPr>
          <w:rFonts w:ascii="Times New Roman" w:hAnsi="Times New Roman"/>
          <w:i/>
          <w:iCs/>
          <w:sz w:val="28"/>
          <w:szCs w:val="28"/>
        </w:rPr>
        <w:t>Descent</w:t>
      </w:r>
      <w:proofErr w:type="spellEnd"/>
      <w:r w:rsidRPr="00605862">
        <w:rPr>
          <w:rFonts w:ascii="Times New Roman" w:hAnsi="Times New Roman"/>
          <w:i/>
          <w:iCs/>
          <w:sz w:val="28"/>
          <w:szCs w:val="28"/>
        </w:rPr>
        <w:t xml:space="preserve">), що є одним із методів оптимізації для </w:t>
      </w:r>
      <w:proofErr w:type="spellStart"/>
      <w:r w:rsidRPr="00605862">
        <w:rPr>
          <w:rFonts w:ascii="Times New Roman" w:hAnsi="Times New Roman"/>
          <w:i/>
          <w:iCs/>
          <w:sz w:val="28"/>
          <w:szCs w:val="28"/>
        </w:rPr>
        <w:t>RidgeClassifier</w:t>
      </w:r>
      <w:proofErr w:type="spellEnd"/>
      <w:r w:rsidRPr="00605862">
        <w:rPr>
          <w:rFonts w:ascii="Times New Roman" w:hAnsi="Times New Roman"/>
          <w:i/>
          <w:iCs/>
          <w:sz w:val="28"/>
          <w:szCs w:val="28"/>
        </w:rPr>
        <w:t>.</w:t>
      </w:r>
    </w:p>
    <w:p w14:paraId="37AFA9B7" w14:textId="78DEE30F" w:rsidR="00605862" w:rsidRDefault="00605862" w:rsidP="00605862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05862">
        <w:rPr>
          <w:rFonts w:ascii="Times New Roman" w:hAnsi="Times New Roman"/>
          <w:b/>
          <w:bCs/>
          <w:i/>
          <w:iCs/>
          <w:sz w:val="28"/>
          <w:szCs w:val="28"/>
        </w:rPr>
        <w:t xml:space="preserve">Опишіть які показники якості використовуються та їх отримані результати. Вставте у звіт та поясніть зображення Confusion.jpg </w:t>
      </w:r>
    </w:p>
    <w:p w14:paraId="19B9A0A0" w14:textId="04728D73" w:rsidR="00605862" w:rsidRPr="00605862" w:rsidRDefault="00605862" w:rsidP="00605862">
      <w:pPr>
        <w:pStyle w:val="a9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605862">
        <w:rPr>
          <w:rFonts w:ascii="Times New Roman" w:hAnsi="Times New Roman"/>
          <w:i/>
          <w:iCs/>
          <w:sz w:val="28"/>
          <w:szCs w:val="28"/>
        </w:rPr>
        <w:t>Accuracy</w:t>
      </w:r>
      <w:proofErr w:type="spellEnd"/>
      <w:r w:rsidRPr="00605862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605862">
        <w:rPr>
          <w:rFonts w:ascii="Times New Roman" w:hAnsi="Times New Roman"/>
          <w:i/>
          <w:iCs/>
          <w:sz w:val="28"/>
          <w:szCs w:val="28"/>
          <w:lang w:val="en-US"/>
        </w:rPr>
        <w:t>Precision, Recall, F1 score, Cohen Kappa Score, Matthews Correlation Coefficient.</w:t>
      </w:r>
    </w:p>
    <w:p w14:paraId="39A92DF3" w14:textId="1FA77738" w:rsidR="00605862" w:rsidRPr="00605862" w:rsidRDefault="00605862" w:rsidP="00605862">
      <w:pPr>
        <w:pStyle w:val="a9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05862">
        <w:rPr>
          <w:rFonts w:ascii="Times New Roman" w:hAnsi="Times New Roman"/>
          <w:i/>
          <w:iCs/>
          <w:sz w:val="28"/>
          <w:szCs w:val="28"/>
        </w:rPr>
        <w:t>Зображення "Confusion.jpg" відображає матрицю помилок, де по діагоналі показано правильно класифіковані приклади для кожного класу, а поза діагоналлю - помилкові класифікації.</w:t>
      </w:r>
    </w:p>
    <w:p w14:paraId="45C7DF20" w14:textId="76955F41" w:rsidR="00605862" w:rsidRDefault="00605862" w:rsidP="00605862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05862">
        <w:rPr>
          <w:rFonts w:ascii="Times New Roman" w:hAnsi="Times New Roman"/>
          <w:b/>
          <w:bCs/>
          <w:i/>
          <w:iCs/>
          <w:sz w:val="28"/>
          <w:szCs w:val="28"/>
        </w:rPr>
        <w:t xml:space="preserve">Опишіть, що таке коефіцієнт </w:t>
      </w:r>
      <w:proofErr w:type="spellStart"/>
      <w:r w:rsidRPr="00605862">
        <w:rPr>
          <w:rFonts w:ascii="Times New Roman" w:hAnsi="Times New Roman"/>
          <w:b/>
          <w:bCs/>
          <w:i/>
          <w:iCs/>
          <w:sz w:val="28"/>
          <w:szCs w:val="28"/>
        </w:rPr>
        <w:t>Коена</w:t>
      </w:r>
      <w:proofErr w:type="spellEnd"/>
      <w:r w:rsidRPr="00605862">
        <w:rPr>
          <w:rFonts w:ascii="Times New Roman" w:hAnsi="Times New Roman"/>
          <w:b/>
          <w:bCs/>
          <w:i/>
          <w:iCs/>
          <w:sz w:val="28"/>
          <w:szCs w:val="28"/>
        </w:rPr>
        <w:t xml:space="preserve"> Каппа та коефіцієнт кореляції </w:t>
      </w:r>
      <w:proofErr w:type="spellStart"/>
      <w:r w:rsidRPr="00605862">
        <w:rPr>
          <w:rFonts w:ascii="Times New Roman" w:hAnsi="Times New Roman"/>
          <w:b/>
          <w:bCs/>
          <w:i/>
          <w:iCs/>
          <w:sz w:val="28"/>
          <w:szCs w:val="28"/>
        </w:rPr>
        <w:t>Метьюза</w:t>
      </w:r>
      <w:proofErr w:type="spellEnd"/>
      <w:r w:rsidRPr="00605862">
        <w:rPr>
          <w:rFonts w:ascii="Times New Roman" w:hAnsi="Times New Roman"/>
          <w:b/>
          <w:bCs/>
          <w:i/>
          <w:iCs/>
          <w:sz w:val="28"/>
          <w:szCs w:val="28"/>
        </w:rPr>
        <w:t>. Що вони тут розраховують та що показують.</w:t>
      </w:r>
    </w:p>
    <w:p w14:paraId="5B743E7E" w14:textId="15326AE3" w:rsidR="00605862" w:rsidRPr="00605862" w:rsidRDefault="00605862" w:rsidP="00605862">
      <w:pPr>
        <w:pStyle w:val="a9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605862">
        <w:rPr>
          <w:rFonts w:ascii="Times New Roman" w:hAnsi="Times New Roman"/>
          <w:i/>
          <w:iCs/>
          <w:color w:val="000000"/>
          <w:sz w:val="28"/>
          <w:szCs w:val="28"/>
        </w:rPr>
        <w:t xml:space="preserve">Коефіцієнт </w:t>
      </w:r>
      <w:proofErr w:type="spellStart"/>
      <w:r w:rsidRPr="00605862">
        <w:rPr>
          <w:rFonts w:ascii="Times New Roman" w:hAnsi="Times New Roman"/>
          <w:i/>
          <w:iCs/>
          <w:color w:val="000000"/>
          <w:sz w:val="28"/>
          <w:szCs w:val="28"/>
        </w:rPr>
        <w:t>Коена</w:t>
      </w:r>
      <w:proofErr w:type="spellEnd"/>
      <w:r w:rsidRPr="00605862">
        <w:rPr>
          <w:rFonts w:ascii="Times New Roman" w:hAnsi="Times New Roman"/>
          <w:i/>
          <w:iCs/>
          <w:color w:val="000000"/>
          <w:sz w:val="28"/>
          <w:szCs w:val="28"/>
        </w:rPr>
        <w:t xml:space="preserve"> Каппа і коефіцієнт кореляції </w:t>
      </w:r>
      <w:proofErr w:type="spellStart"/>
      <w:r w:rsidRPr="00605862">
        <w:rPr>
          <w:rFonts w:ascii="Times New Roman" w:hAnsi="Times New Roman"/>
          <w:i/>
          <w:iCs/>
          <w:color w:val="000000"/>
          <w:sz w:val="28"/>
          <w:szCs w:val="28"/>
        </w:rPr>
        <w:t>Метьюза</w:t>
      </w:r>
      <w:proofErr w:type="spellEnd"/>
      <w:r w:rsidRPr="00605862">
        <w:rPr>
          <w:rFonts w:ascii="Times New Roman" w:hAnsi="Times New Roman"/>
          <w:i/>
          <w:iCs/>
          <w:color w:val="000000"/>
          <w:sz w:val="28"/>
          <w:szCs w:val="28"/>
        </w:rPr>
        <w:t xml:space="preserve"> використовуються для вимірювання узгодженості між фактичними та передбаченими класами. Коефіцієнт </w:t>
      </w:r>
      <w:proofErr w:type="spellStart"/>
      <w:r w:rsidRPr="00605862">
        <w:rPr>
          <w:rFonts w:ascii="Times New Roman" w:hAnsi="Times New Roman"/>
          <w:i/>
          <w:iCs/>
          <w:color w:val="000000"/>
          <w:sz w:val="28"/>
          <w:szCs w:val="28"/>
        </w:rPr>
        <w:t>Коена</w:t>
      </w:r>
      <w:proofErr w:type="spellEnd"/>
      <w:r w:rsidRPr="00605862">
        <w:rPr>
          <w:rFonts w:ascii="Times New Roman" w:hAnsi="Times New Roman"/>
          <w:i/>
          <w:iCs/>
          <w:color w:val="000000"/>
          <w:sz w:val="28"/>
          <w:szCs w:val="28"/>
        </w:rPr>
        <w:t xml:space="preserve"> Каппа враховує випадковість та відображає, наскільки збігаються фактичні та передбачені класи, враховуючи </w:t>
      </w:r>
      <w:proofErr w:type="spellStart"/>
      <w:r w:rsidRPr="00605862">
        <w:rPr>
          <w:rFonts w:ascii="Times New Roman" w:hAnsi="Times New Roman"/>
          <w:i/>
          <w:iCs/>
          <w:color w:val="000000"/>
          <w:sz w:val="28"/>
          <w:szCs w:val="28"/>
        </w:rPr>
        <w:t>інтеркориговану</w:t>
      </w:r>
      <w:proofErr w:type="spellEnd"/>
      <w:r w:rsidRPr="00605862">
        <w:rPr>
          <w:rFonts w:ascii="Times New Roman" w:hAnsi="Times New Roman"/>
          <w:i/>
          <w:iCs/>
          <w:color w:val="000000"/>
          <w:sz w:val="28"/>
          <w:szCs w:val="28"/>
        </w:rPr>
        <w:t xml:space="preserve"> випадковість. Коефіцієнт кореляції </w:t>
      </w:r>
      <w:proofErr w:type="spellStart"/>
      <w:r w:rsidRPr="00605862">
        <w:rPr>
          <w:rFonts w:ascii="Times New Roman" w:hAnsi="Times New Roman"/>
          <w:i/>
          <w:iCs/>
          <w:color w:val="000000"/>
          <w:sz w:val="28"/>
          <w:szCs w:val="28"/>
        </w:rPr>
        <w:t>Метьюза</w:t>
      </w:r>
      <w:proofErr w:type="spellEnd"/>
      <w:r w:rsidRPr="00605862">
        <w:rPr>
          <w:rFonts w:ascii="Times New Roman" w:hAnsi="Times New Roman"/>
          <w:i/>
          <w:iCs/>
          <w:color w:val="000000"/>
          <w:sz w:val="28"/>
          <w:szCs w:val="28"/>
        </w:rPr>
        <w:t xml:space="preserve"> також враховує випадковість, і він вимірює ступінь кореляції між спостереженнями та передбаченнями, де 1 вказує на ідеальну узгодженість, -1 на повну протилежність, а 0 - на випадкову узгодженість. Ці коефіцієнти оцінюють ступінь надійності класифікатора.</w:t>
      </w:r>
    </w:p>
    <w:p w14:paraId="28153DB5" w14:textId="705D1435" w:rsidR="00F95673" w:rsidRPr="003D2B15" w:rsidRDefault="00F95673" w:rsidP="00F95673">
      <w:pPr>
        <w:pStyle w:val="ad"/>
        <w:spacing w:before="240" w:beforeAutospacing="0" w:after="240" w:afterAutospacing="0" w:line="360" w:lineRule="auto"/>
        <w:jc w:val="center"/>
        <w:rPr>
          <w:bCs/>
          <w:sz w:val="28"/>
        </w:rPr>
      </w:pPr>
      <w:r w:rsidRPr="00F95673">
        <w:rPr>
          <w:b/>
          <w:i/>
          <w:iCs/>
          <w:sz w:val="28"/>
          <w:lang w:val="uk-UA"/>
        </w:rPr>
        <w:t>Посилання на репозиторій:</w:t>
      </w:r>
      <w:r w:rsidRPr="00C84BBB">
        <w:rPr>
          <w:b/>
          <w:i/>
          <w:iCs/>
          <w:sz w:val="28"/>
          <w:lang w:val="uk-UA"/>
        </w:rPr>
        <w:t xml:space="preserve"> </w:t>
      </w:r>
      <w:hyperlink r:id="rId24" w:history="1">
        <w:r w:rsidR="003D2B15" w:rsidRPr="00C84BBB">
          <w:rPr>
            <w:rStyle w:val="a8"/>
            <w:b/>
            <w:sz w:val="28"/>
            <w:u w:val="none"/>
            <w:lang w:val="uk-UA"/>
          </w:rPr>
          <w:t>https://github.com/GrunytskyDmytro/Lab2_AI</w:t>
        </w:r>
      </w:hyperlink>
    </w:p>
    <w:p w14:paraId="4AEB1652" w14:textId="58284A0D" w:rsidR="00302F95" w:rsidRPr="00C234A7" w:rsidRDefault="00F975F0" w:rsidP="00302F95">
      <w:pPr>
        <w:pStyle w:val="ad"/>
        <w:spacing w:before="240" w:beforeAutospacing="0" w:after="240" w:afterAutospacing="0"/>
        <w:ind w:firstLine="708"/>
        <w:jc w:val="both"/>
        <w:rPr>
          <w:sz w:val="32"/>
          <w:szCs w:val="32"/>
          <w:lang w:val="uk-UA"/>
        </w:rPr>
      </w:pPr>
      <w:r w:rsidRPr="005B227F">
        <w:rPr>
          <w:rFonts w:eastAsia="TimesNewRoman"/>
          <w:b/>
          <w:bCs/>
          <w:i/>
          <w:sz w:val="28"/>
          <w:szCs w:val="28"/>
          <w:lang w:val="uk-UA"/>
        </w:rPr>
        <w:t>Висновок</w:t>
      </w:r>
      <w:r w:rsidR="0062525E">
        <w:rPr>
          <w:rFonts w:eastAsia="TimesNewRoman"/>
          <w:b/>
          <w:bCs/>
          <w:i/>
          <w:sz w:val="28"/>
          <w:szCs w:val="28"/>
          <w:lang w:val="uk-UA"/>
        </w:rPr>
        <w:t xml:space="preserve"> по лабораторній роботі</w:t>
      </w:r>
      <w:r w:rsidRPr="005B227F">
        <w:rPr>
          <w:rFonts w:eastAsia="TimesNewRoman"/>
          <w:b/>
          <w:bCs/>
          <w:i/>
          <w:sz w:val="28"/>
          <w:szCs w:val="28"/>
          <w:lang w:val="uk-UA"/>
        </w:rPr>
        <w:t xml:space="preserve">: </w:t>
      </w:r>
      <w:r w:rsidRPr="005B227F">
        <w:rPr>
          <w:rFonts w:eastAsia="TimesNewRoman"/>
          <w:iCs/>
          <w:sz w:val="28"/>
          <w:szCs w:val="28"/>
          <w:lang w:val="uk-UA"/>
        </w:rPr>
        <w:t>в ході виконання лабораторної роботи</w:t>
      </w:r>
      <w:r w:rsidR="00117147" w:rsidRPr="005B227F">
        <w:rPr>
          <w:sz w:val="28"/>
          <w:szCs w:val="28"/>
          <w:lang w:val="uk-UA"/>
        </w:rPr>
        <w:t xml:space="preserve"> </w:t>
      </w:r>
      <w:r w:rsidR="00302F95" w:rsidRPr="00302F95">
        <w:rPr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r w:rsidR="00302F95" w:rsidRPr="00C234A7">
        <w:rPr>
          <w:sz w:val="28"/>
          <w:szCs w:val="28"/>
        </w:rPr>
        <w:t>Python</w:t>
      </w:r>
      <w:r w:rsidR="00302F95" w:rsidRPr="00302F95">
        <w:rPr>
          <w:sz w:val="28"/>
          <w:szCs w:val="28"/>
          <w:lang w:val="uk-UA"/>
        </w:rPr>
        <w:t xml:space="preserve"> досліди</w:t>
      </w:r>
      <w:r w:rsidR="00302F95">
        <w:rPr>
          <w:sz w:val="28"/>
          <w:szCs w:val="28"/>
          <w:lang w:val="uk-UA"/>
        </w:rPr>
        <w:t>в</w:t>
      </w:r>
      <w:r w:rsidR="00302F95" w:rsidRPr="00302F95">
        <w:rPr>
          <w:sz w:val="28"/>
          <w:szCs w:val="28"/>
          <w:lang w:val="uk-UA"/>
        </w:rPr>
        <w:t xml:space="preserve"> різні методи класифікації даних та навчи</w:t>
      </w:r>
      <w:r w:rsidR="00302F95">
        <w:rPr>
          <w:sz w:val="28"/>
          <w:szCs w:val="28"/>
          <w:lang w:val="uk-UA"/>
        </w:rPr>
        <w:t>вся</w:t>
      </w:r>
      <w:r w:rsidR="00302F95" w:rsidRPr="00302F95">
        <w:rPr>
          <w:sz w:val="28"/>
          <w:szCs w:val="28"/>
          <w:lang w:val="uk-UA"/>
        </w:rPr>
        <w:t xml:space="preserve"> їх порівнювати.</w:t>
      </w:r>
    </w:p>
    <w:p w14:paraId="7114AEB2" w14:textId="37C43243" w:rsidR="004F6D28" w:rsidRPr="00302F95" w:rsidRDefault="004F6D28" w:rsidP="00302F95">
      <w:pPr>
        <w:pStyle w:val="ad"/>
        <w:spacing w:before="240" w:beforeAutospacing="0" w:after="240" w:afterAutospacing="0"/>
        <w:ind w:firstLine="708"/>
        <w:jc w:val="both"/>
        <w:rPr>
          <w:sz w:val="36"/>
          <w:szCs w:val="36"/>
          <w:lang w:val="uk-UA"/>
        </w:rPr>
      </w:pPr>
    </w:p>
    <w:sectPr w:rsidR="004F6D28" w:rsidRPr="00302F95" w:rsidSect="00C54499">
      <w:headerReference w:type="default" r:id="rId25"/>
      <w:footerReference w:type="default" r:id="rId26"/>
      <w:headerReference w:type="first" r:id="rId27"/>
      <w:pgSz w:w="11906" w:h="16838"/>
      <w:pgMar w:top="50" w:right="567" w:bottom="567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DFA4" w14:textId="77777777" w:rsidR="0011790A" w:rsidRDefault="0011790A">
      <w:r>
        <w:separator/>
      </w:r>
    </w:p>
  </w:endnote>
  <w:endnote w:type="continuationSeparator" w:id="0">
    <w:p w14:paraId="4A757F29" w14:textId="77777777" w:rsidR="0011790A" w:rsidRDefault="0011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C834" w14:textId="41451667" w:rsidR="00F14F6D" w:rsidRDefault="00F14F6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CED4B9" wp14:editId="3C0516AA">
              <wp:simplePos x="0" y="0"/>
              <wp:positionH relativeFrom="column">
                <wp:posOffset>563884</wp:posOffset>
              </wp:positionH>
              <wp:positionV relativeFrom="paragraph">
                <wp:posOffset>97395</wp:posOffset>
              </wp:positionV>
              <wp:extent cx="847501" cy="157933"/>
              <wp:effectExtent l="0" t="0" r="0" b="0"/>
              <wp:wrapNone/>
              <wp:docPr id="1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501" cy="1579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A1193E" w14:textId="0F0ED9E7" w:rsidR="00F14F6D" w:rsidRPr="0021545C" w:rsidRDefault="00F14F6D" w:rsidP="00032817">
                          <w:pPr>
                            <w:rPr>
                              <w:i/>
                              <w:sz w:val="18"/>
                              <w:lang w:val="en-US"/>
                            </w:rPr>
                          </w:pPr>
                          <w:proofErr w:type="spellStart"/>
                          <w:r w:rsidRPr="00DE74C8">
                            <w:rPr>
                              <w:i/>
                              <w:sz w:val="18"/>
                              <w:lang w:val="ru-RU"/>
                            </w:rPr>
                            <w:t>Груницький</w:t>
                          </w:r>
                          <w:proofErr w:type="spellEnd"/>
                          <w:r w:rsidRPr="00DE74C8">
                            <w:rPr>
                              <w:i/>
                              <w:sz w:val="18"/>
                              <w:lang w:val="ru-RU"/>
                            </w:rPr>
                            <w:t xml:space="preserve"> Д.С</w:t>
                          </w:r>
                          <w:r w:rsidR="0021545C">
                            <w:rPr>
                              <w:i/>
                              <w:sz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CED4B9" id="Rectangle 47" o:spid="_x0000_s1046" style="position:absolute;margin-left:44.4pt;margin-top:7.65pt;width:66.75pt;height:12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" filled="f" stroked="f" strokeweight=".25pt">
              <v:textbox inset="1pt,1pt,1pt,1pt">
                <w:txbxContent>
                  <w:p w14:paraId="24A1193E" w14:textId="0F0ED9E7" w:rsidR="00F14F6D" w:rsidRPr="0021545C" w:rsidRDefault="00F14F6D" w:rsidP="00032817">
                    <w:pPr>
                      <w:rPr>
                        <w:i/>
                        <w:sz w:val="18"/>
                        <w:lang w:val="en-US"/>
                      </w:rPr>
                    </w:pPr>
                    <w:proofErr w:type="spellStart"/>
                    <w:r w:rsidRPr="00DE74C8">
                      <w:rPr>
                        <w:i/>
                        <w:sz w:val="18"/>
                        <w:lang w:val="ru-RU"/>
                      </w:rPr>
                      <w:t>Груницький</w:t>
                    </w:r>
                    <w:proofErr w:type="spellEnd"/>
                    <w:r w:rsidRPr="00DE74C8">
                      <w:rPr>
                        <w:i/>
                        <w:sz w:val="18"/>
                        <w:lang w:val="ru-RU"/>
                      </w:rPr>
                      <w:t xml:space="preserve"> Д.С</w:t>
                    </w:r>
                    <w:r w:rsidR="0021545C">
                      <w:rPr>
                        <w:i/>
                        <w:sz w:val="18"/>
                        <w:lang w:val="en-US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F90A8C1" wp14:editId="08320B18">
              <wp:simplePos x="0" y="0"/>
              <wp:positionH relativeFrom="column">
                <wp:posOffset>587204</wp:posOffset>
              </wp:positionH>
              <wp:positionV relativeFrom="paragraph">
                <wp:posOffset>256405</wp:posOffset>
              </wp:positionV>
              <wp:extent cx="847496" cy="152834"/>
              <wp:effectExtent l="0" t="0" r="0" b="0"/>
              <wp:wrapNone/>
              <wp:docPr id="25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496" cy="1528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51E77D" w14:textId="77777777" w:rsidR="00BC716F" w:rsidRPr="00887679" w:rsidRDefault="00BC716F" w:rsidP="00BC716F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  <w:t>Голенко М.Ю.</w:t>
                          </w:r>
                        </w:p>
                        <w:p w14:paraId="76E94C2B" w14:textId="25347975" w:rsidR="00F14F6D" w:rsidRPr="00B62912" w:rsidRDefault="00F14F6D" w:rsidP="00032817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90A8C1" id="Rectangle 50" o:spid="_x0000_s1047" style="position:absolute;margin-left:46.25pt;margin-top:20.2pt;width:66.75pt;height:12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" filled="f" stroked="f" strokeweight=".25pt">
              <v:textbox inset="1pt,1pt,1pt,1pt">
                <w:txbxContent>
                  <w:p w14:paraId="7F51E77D" w14:textId="77777777" w:rsidR="00BC716F" w:rsidRPr="00887679" w:rsidRDefault="00BC716F" w:rsidP="00BC716F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  <w:t>Голенко М.Ю.</w:t>
                    </w:r>
                  </w:p>
                  <w:p w14:paraId="76E94C2B" w14:textId="25347975" w:rsidR="00F14F6D" w:rsidRPr="00B62912" w:rsidRDefault="00F14F6D" w:rsidP="00032817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43EC" w14:textId="77777777" w:rsidR="0011790A" w:rsidRDefault="0011790A">
      <w:r>
        <w:separator/>
      </w:r>
    </w:p>
  </w:footnote>
  <w:footnote w:type="continuationSeparator" w:id="0">
    <w:p w14:paraId="227A15E0" w14:textId="77777777" w:rsidR="0011790A" w:rsidRDefault="00117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07922A5C" w:rsidR="00F14F6D" w:rsidRDefault="00F14F6D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576EAEDE">
              <wp:simplePos x="0" y="0"/>
              <wp:positionH relativeFrom="page">
                <wp:posOffset>710565</wp:posOffset>
              </wp:positionH>
              <wp:positionV relativeFrom="page">
                <wp:posOffset>247650</wp:posOffset>
              </wp:positionV>
              <wp:extent cx="6588125" cy="10189210"/>
              <wp:effectExtent l="0" t="0" r="22225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F14F6D" w:rsidRDefault="00F14F6D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412364B9" w:rsidR="00F14F6D" w:rsidRPr="005E5CB9" w:rsidRDefault="00F14F6D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 w:rsidR="00BC716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DE74C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121.6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5E5CB9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5.95pt;margin-top:19.5pt;width:518.75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F14F6D" w:rsidRDefault="00F14F6D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412364B9" w:rsidR="00F14F6D" w:rsidRPr="005E5CB9" w:rsidRDefault="00F14F6D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 w:rsidR="00BC716F"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DE74C8">
                        <w:rPr>
                          <w:rFonts w:ascii="Calibri" w:hAnsi="Calibri"/>
                          <w:sz w:val="24"/>
                          <w:szCs w:val="24"/>
                        </w:rPr>
                        <w:t>121.6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5E5CB9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097757" w:rsidR="00F14F6D" w:rsidRPr="0080663F" w:rsidRDefault="00F14F6D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6AA57CE9">
              <wp:simplePos x="0" y="0"/>
              <wp:positionH relativeFrom="page">
                <wp:posOffset>704850</wp:posOffset>
              </wp:positionH>
              <wp:positionV relativeFrom="page">
                <wp:posOffset>247650</wp:posOffset>
              </wp:positionV>
              <wp:extent cx="6732905" cy="10189210"/>
              <wp:effectExtent l="0" t="0" r="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2905" cy="10189210"/>
                        <a:chOff x="0" y="0"/>
                        <a:chExt cx="20441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4830CC61" w:rsidR="00F14F6D" w:rsidRPr="005E5CB9" w:rsidRDefault="00F14F6D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AD630D">
                              <w:rPr>
                                <w:rFonts w:ascii="Calibri" w:hAnsi="Calibri"/>
                                <w:szCs w:val="28"/>
                              </w:rPr>
                              <w:t>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Pr="00DE74C8">
                              <w:rPr>
                                <w:rFonts w:ascii="Calibri" w:hAnsi="Calibri"/>
                                <w:szCs w:val="28"/>
                              </w:rPr>
                              <w:t>121.6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5E5CB9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141" y="18267"/>
                          <a:ext cx="4699" cy="310"/>
                          <a:chOff x="425" y="0"/>
                          <a:chExt cx="19574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25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E200FE6" w:rsidR="00F14F6D" w:rsidRPr="0021545C" w:rsidRDefault="00F14F6D" w:rsidP="00B66788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DE74C8">
                                <w:rPr>
                                  <w:i/>
                                  <w:sz w:val="18"/>
                                  <w:lang w:val="ru-RU"/>
                                </w:rPr>
                                <w:t>Груницький</w:t>
                              </w:r>
                              <w:proofErr w:type="spellEnd"/>
                              <w:r w:rsidRPr="00DE74C8">
                                <w:rPr>
                                  <w:i/>
                                  <w:sz w:val="18"/>
                                  <w:lang w:val="ru-RU"/>
                                </w:rPr>
                                <w:t xml:space="preserve"> Д.С</w:t>
                              </w:r>
                              <w:r w:rsidR="0021545C"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583"/>
                            <a:ext cx="10718" cy="19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0EAA4B6E" w:rsidR="00F14F6D" w:rsidRPr="00887679" w:rsidRDefault="00BC716F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52DDBBE2" w:rsidR="00F14F6D" w:rsidRPr="002638A5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6BBB29CB" w:rsidR="00F14F6D" w:rsidRPr="005E5CB9" w:rsidRDefault="00F14F6D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5E5CB9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45CF3DB2" w:rsidR="00F14F6D" w:rsidRPr="000F7579" w:rsidRDefault="00365F07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</w:t>
                            </w:r>
                            <w:r w:rsidR="000F7579">
                              <w:rPr>
                                <w:iCs/>
                                <w:sz w:val="1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3919" y="19221"/>
                          <a:ext cx="6522" cy="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B0A2BB8" w:rsidR="00F14F6D" w:rsidRPr="00751672" w:rsidRDefault="00F14F6D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22"/>
                                <w:szCs w:val="12"/>
                                <w:lang w:val="en-US"/>
                              </w:rPr>
                            </w:pPr>
                            <w:r w:rsidRPr="00DE74C8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>ФІКТ</w:t>
                            </w:r>
                            <w:r w:rsidRPr="00DE74C8">
                              <w:rPr>
                                <w:rFonts w:ascii="Times New Roman" w:hAnsi="Times New Roman"/>
                                <w:sz w:val="32"/>
                                <w:szCs w:val="18"/>
                              </w:rPr>
                              <w:t>,</w:t>
                            </w:r>
                            <w:r w:rsidRPr="00DE74C8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 xml:space="preserve"> гр.</w:t>
                            </w:r>
                            <w:r w:rsidRPr="00DE74C8">
                              <w:rPr>
                                <w:rFonts w:ascii="Arial" w:hAnsi="Arial"/>
                                <w:szCs w:val="16"/>
                              </w:rPr>
                              <w:t>ІПЗ-20-3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8" style="position:absolute;margin-left:55.5pt;margin-top:19.5pt;width:530.15pt;height:802.3pt;z-index:251650560;mso-position-horizontal-relative:page;mso-position-vertical-relative:page" coordsize="2044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4830CC61" w:rsidR="00F14F6D" w:rsidRPr="005E5CB9" w:rsidRDefault="00F14F6D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AD630D">
                        <w:rPr>
                          <w:rFonts w:ascii="Calibri" w:hAnsi="Calibri"/>
                          <w:szCs w:val="28"/>
                        </w:rPr>
                        <w:t>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Pr="00DE74C8">
                        <w:rPr>
                          <w:rFonts w:ascii="Calibri" w:hAnsi="Calibri"/>
                          <w:szCs w:val="28"/>
                        </w:rPr>
                        <w:t>121.6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5E5CB9">
                        <w:rPr>
                          <w:rFonts w:ascii="Calibri" w:hAnsi="Calibri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141;top:18267;width:4699;height:310" coordorigin="425" coordsize="1957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left:42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E200FE6" w:rsidR="00F14F6D" w:rsidRPr="0021545C" w:rsidRDefault="00F14F6D" w:rsidP="00B66788">
                        <w:pPr>
                          <w:rPr>
                            <w:i/>
                            <w:sz w:val="18"/>
                            <w:lang w:val="en-US"/>
                          </w:rPr>
                        </w:pPr>
                        <w:proofErr w:type="spellStart"/>
                        <w:r w:rsidRPr="00DE74C8">
                          <w:rPr>
                            <w:i/>
                            <w:sz w:val="18"/>
                            <w:lang w:val="ru-RU"/>
                          </w:rPr>
                          <w:t>Груницький</w:t>
                        </w:r>
                        <w:proofErr w:type="spellEnd"/>
                        <w:r w:rsidRPr="00DE74C8">
                          <w:rPr>
                            <w:i/>
                            <w:sz w:val="18"/>
                            <w:lang w:val="ru-RU"/>
                          </w:rPr>
                          <w:t xml:space="preserve"> Д.С</w:t>
                        </w:r>
                        <w:r w:rsidR="0021545C"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77" style="position:absolute;left:9281;top:583;width:10718;height:19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0EAA4B6E" w:rsidR="00F14F6D" w:rsidRPr="00887679" w:rsidRDefault="00BC716F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52DDBBE2" w:rsidR="00F14F6D" w:rsidRPr="002638A5" w:rsidRDefault="00F14F6D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6BBB29CB" w:rsidR="00F14F6D" w:rsidRPr="005E5CB9" w:rsidRDefault="00F14F6D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5E5CB9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45CF3DB2" w:rsidR="00F14F6D" w:rsidRPr="000F7579" w:rsidRDefault="00365F07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  <w:r>
                        <w:rPr>
                          <w:iCs/>
                          <w:sz w:val="18"/>
                        </w:rPr>
                        <w:t>1</w:t>
                      </w:r>
                      <w:r w:rsidR="000F7579">
                        <w:rPr>
                          <w:iCs/>
                          <w:sz w:val="18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3919;top:19221;width:6522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B0A2BB8" w:rsidR="00F14F6D" w:rsidRPr="00751672" w:rsidRDefault="00F14F6D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22"/>
                          <w:szCs w:val="12"/>
                          <w:lang w:val="en-US"/>
                        </w:rPr>
                      </w:pPr>
                      <w:r w:rsidRPr="00DE74C8">
                        <w:rPr>
                          <w:rFonts w:ascii="Arial" w:hAnsi="Arial"/>
                          <w:sz w:val="32"/>
                          <w:szCs w:val="18"/>
                        </w:rPr>
                        <w:t>ФІКТ</w:t>
                      </w:r>
                      <w:r w:rsidRPr="00DE74C8">
                        <w:rPr>
                          <w:rFonts w:ascii="Times New Roman" w:hAnsi="Times New Roman"/>
                          <w:sz w:val="32"/>
                          <w:szCs w:val="18"/>
                        </w:rPr>
                        <w:t>,</w:t>
                      </w:r>
                      <w:r w:rsidRPr="00DE74C8">
                        <w:rPr>
                          <w:rFonts w:ascii="Arial" w:hAnsi="Arial"/>
                          <w:sz w:val="32"/>
                          <w:szCs w:val="18"/>
                        </w:rPr>
                        <w:t xml:space="preserve"> гр.</w:t>
                      </w:r>
                      <w:r w:rsidRPr="00DE74C8">
                        <w:rPr>
                          <w:rFonts w:ascii="Arial" w:hAnsi="Arial"/>
                          <w:szCs w:val="16"/>
                        </w:rPr>
                        <w:t>ІПЗ-20-3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969"/>
    <w:multiLevelType w:val="hybridMultilevel"/>
    <w:tmpl w:val="C4F472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15E"/>
    <w:multiLevelType w:val="hybridMultilevel"/>
    <w:tmpl w:val="448E73EC"/>
    <w:lvl w:ilvl="0" w:tplc="1000000F">
      <w:start w:val="1"/>
      <w:numFmt w:val="decimal"/>
      <w:lvlText w:val="%1."/>
      <w:lvlJc w:val="left"/>
      <w:pPr>
        <w:ind w:left="28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02" w:hanging="360"/>
      </w:pPr>
    </w:lvl>
    <w:lvl w:ilvl="2" w:tplc="1000001B" w:tentative="1">
      <w:start w:val="1"/>
      <w:numFmt w:val="lowerRoman"/>
      <w:lvlText w:val="%3."/>
      <w:lvlJc w:val="right"/>
      <w:pPr>
        <w:ind w:left="1722" w:hanging="180"/>
      </w:pPr>
    </w:lvl>
    <w:lvl w:ilvl="3" w:tplc="1000000F" w:tentative="1">
      <w:start w:val="1"/>
      <w:numFmt w:val="decimal"/>
      <w:lvlText w:val="%4."/>
      <w:lvlJc w:val="left"/>
      <w:pPr>
        <w:ind w:left="2442" w:hanging="360"/>
      </w:pPr>
    </w:lvl>
    <w:lvl w:ilvl="4" w:tplc="10000019" w:tentative="1">
      <w:start w:val="1"/>
      <w:numFmt w:val="lowerLetter"/>
      <w:lvlText w:val="%5."/>
      <w:lvlJc w:val="left"/>
      <w:pPr>
        <w:ind w:left="3162" w:hanging="360"/>
      </w:pPr>
    </w:lvl>
    <w:lvl w:ilvl="5" w:tplc="1000001B" w:tentative="1">
      <w:start w:val="1"/>
      <w:numFmt w:val="lowerRoman"/>
      <w:lvlText w:val="%6."/>
      <w:lvlJc w:val="right"/>
      <w:pPr>
        <w:ind w:left="3882" w:hanging="180"/>
      </w:pPr>
    </w:lvl>
    <w:lvl w:ilvl="6" w:tplc="1000000F" w:tentative="1">
      <w:start w:val="1"/>
      <w:numFmt w:val="decimal"/>
      <w:lvlText w:val="%7."/>
      <w:lvlJc w:val="left"/>
      <w:pPr>
        <w:ind w:left="4602" w:hanging="360"/>
      </w:pPr>
    </w:lvl>
    <w:lvl w:ilvl="7" w:tplc="10000019" w:tentative="1">
      <w:start w:val="1"/>
      <w:numFmt w:val="lowerLetter"/>
      <w:lvlText w:val="%8."/>
      <w:lvlJc w:val="left"/>
      <w:pPr>
        <w:ind w:left="5322" w:hanging="360"/>
      </w:pPr>
    </w:lvl>
    <w:lvl w:ilvl="8" w:tplc="1000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2" w15:restartNumberingAfterBreak="0">
    <w:nsid w:val="0602304F"/>
    <w:multiLevelType w:val="hybridMultilevel"/>
    <w:tmpl w:val="91F61B5E"/>
    <w:lvl w:ilvl="0" w:tplc="2BD4F30E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4"/>
        <w:szCs w:val="24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E714A"/>
    <w:multiLevelType w:val="hybridMultilevel"/>
    <w:tmpl w:val="C7BE38A8"/>
    <w:lvl w:ilvl="0" w:tplc="A4D63E58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B1954"/>
    <w:multiLevelType w:val="hybridMultilevel"/>
    <w:tmpl w:val="19D0C05C"/>
    <w:lvl w:ilvl="0" w:tplc="157A3B74">
      <w:start w:val="1"/>
      <w:numFmt w:val="decimal"/>
      <w:lvlText w:val="%1."/>
      <w:lvlJc w:val="left"/>
      <w:pPr>
        <w:ind w:left="1035" w:hanging="675"/>
      </w:pPr>
      <w:rPr>
        <w:rFonts w:hint="default"/>
        <w:b w:val="0"/>
        <w:bCs w:val="0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9392F"/>
    <w:multiLevelType w:val="hybridMultilevel"/>
    <w:tmpl w:val="8A2E82CA"/>
    <w:lvl w:ilvl="0" w:tplc="8636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156" w:hanging="360"/>
      </w:pPr>
    </w:lvl>
    <w:lvl w:ilvl="2" w:tplc="1000001B" w:tentative="1">
      <w:start w:val="1"/>
      <w:numFmt w:val="lowerRoman"/>
      <w:lvlText w:val="%3."/>
      <w:lvlJc w:val="right"/>
      <w:pPr>
        <w:ind w:left="1876" w:hanging="180"/>
      </w:pPr>
    </w:lvl>
    <w:lvl w:ilvl="3" w:tplc="1000000F" w:tentative="1">
      <w:start w:val="1"/>
      <w:numFmt w:val="decimal"/>
      <w:lvlText w:val="%4."/>
      <w:lvlJc w:val="left"/>
      <w:pPr>
        <w:ind w:left="2596" w:hanging="360"/>
      </w:pPr>
    </w:lvl>
    <w:lvl w:ilvl="4" w:tplc="10000019" w:tentative="1">
      <w:start w:val="1"/>
      <w:numFmt w:val="lowerLetter"/>
      <w:lvlText w:val="%5."/>
      <w:lvlJc w:val="left"/>
      <w:pPr>
        <w:ind w:left="3316" w:hanging="360"/>
      </w:pPr>
    </w:lvl>
    <w:lvl w:ilvl="5" w:tplc="1000001B" w:tentative="1">
      <w:start w:val="1"/>
      <w:numFmt w:val="lowerRoman"/>
      <w:lvlText w:val="%6."/>
      <w:lvlJc w:val="right"/>
      <w:pPr>
        <w:ind w:left="4036" w:hanging="180"/>
      </w:pPr>
    </w:lvl>
    <w:lvl w:ilvl="6" w:tplc="1000000F" w:tentative="1">
      <w:start w:val="1"/>
      <w:numFmt w:val="decimal"/>
      <w:lvlText w:val="%7."/>
      <w:lvlJc w:val="left"/>
      <w:pPr>
        <w:ind w:left="4756" w:hanging="360"/>
      </w:pPr>
    </w:lvl>
    <w:lvl w:ilvl="7" w:tplc="10000019" w:tentative="1">
      <w:start w:val="1"/>
      <w:numFmt w:val="lowerLetter"/>
      <w:lvlText w:val="%8."/>
      <w:lvlJc w:val="left"/>
      <w:pPr>
        <w:ind w:left="5476" w:hanging="360"/>
      </w:pPr>
    </w:lvl>
    <w:lvl w:ilvl="8" w:tplc="1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0C0420BC"/>
    <w:multiLevelType w:val="hybridMultilevel"/>
    <w:tmpl w:val="0A0CAEF0"/>
    <w:lvl w:ilvl="0" w:tplc="A0A097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C4AFD"/>
    <w:multiLevelType w:val="hybridMultilevel"/>
    <w:tmpl w:val="A860ED56"/>
    <w:lvl w:ilvl="0" w:tplc="C590989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E877FF3"/>
    <w:multiLevelType w:val="hybridMultilevel"/>
    <w:tmpl w:val="E73CAE06"/>
    <w:lvl w:ilvl="0" w:tplc="F0FA49F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EB296B"/>
    <w:multiLevelType w:val="hybridMultilevel"/>
    <w:tmpl w:val="62C45EE4"/>
    <w:lvl w:ilvl="0" w:tplc="A7F4BE4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F3A47"/>
    <w:multiLevelType w:val="hybridMultilevel"/>
    <w:tmpl w:val="52969C12"/>
    <w:lvl w:ilvl="0" w:tplc="24E60A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5E0140"/>
    <w:multiLevelType w:val="hybridMultilevel"/>
    <w:tmpl w:val="9B04535C"/>
    <w:lvl w:ilvl="0" w:tplc="8EC0BFA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A2B29"/>
    <w:multiLevelType w:val="hybridMultilevel"/>
    <w:tmpl w:val="17BCECDE"/>
    <w:lvl w:ilvl="0" w:tplc="5158051C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E74E62"/>
    <w:multiLevelType w:val="hybridMultilevel"/>
    <w:tmpl w:val="A2B0E5C4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747F69"/>
    <w:multiLevelType w:val="hybridMultilevel"/>
    <w:tmpl w:val="DADCB868"/>
    <w:lvl w:ilvl="0" w:tplc="60343C3A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1641B"/>
    <w:multiLevelType w:val="hybridMultilevel"/>
    <w:tmpl w:val="0E7AD882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CF4F5C"/>
    <w:multiLevelType w:val="hybridMultilevel"/>
    <w:tmpl w:val="2B549D14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AB77D7"/>
    <w:multiLevelType w:val="hybridMultilevel"/>
    <w:tmpl w:val="68E47828"/>
    <w:lvl w:ilvl="0" w:tplc="3098B3F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74339"/>
    <w:multiLevelType w:val="hybridMultilevel"/>
    <w:tmpl w:val="7794DD2C"/>
    <w:lvl w:ilvl="0" w:tplc="397A701C"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618E3"/>
    <w:multiLevelType w:val="hybridMultilevel"/>
    <w:tmpl w:val="C8085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252AD"/>
    <w:multiLevelType w:val="hybridMultilevel"/>
    <w:tmpl w:val="FC02A4CA"/>
    <w:lvl w:ilvl="0" w:tplc="2BD4F30E">
      <w:start w:val="1"/>
      <w:numFmt w:val="bullet"/>
      <w:lvlText w:val=""/>
      <w:lvlJc w:val="left"/>
      <w:pPr>
        <w:ind w:left="2387" w:hanging="360"/>
      </w:pPr>
      <w:rPr>
        <w:rFonts w:ascii="Symbol" w:hAnsi="Symbol" w:hint="default"/>
        <w:sz w:val="24"/>
        <w:szCs w:val="24"/>
      </w:rPr>
    </w:lvl>
    <w:lvl w:ilvl="1" w:tplc="1000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1" w15:restartNumberingAfterBreak="0">
    <w:nsid w:val="35E54A85"/>
    <w:multiLevelType w:val="hybridMultilevel"/>
    <w:tmpl w:val="2FDC8F8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76D84"/>
    <w:multiLevelType w:val="hybridMultilevel"/>
    <w:tmpl w:val="840655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BD4BF0"/>
    <w:multiLevelType w:val="hybridMultilevel"/>
    <w:tmpl w:val="6540E5A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9C920AB"/>
    <w:multiLevelType w:val="hybridMultilevel"/>
    <w:tmpl w:val="687A939A"/>
    <w:lvl w:ilvl="0" w:tplc="2F4864F4">
      <w:numFmt w:val="bullet"/>
      <w:lvlText w:val="-"/>
      <w:lvlJc w:val="left"/>
      <w:pPr>
        <w:ind w:left="1210" w:hanging="360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3CC87BC1"/>
    <w:multiLevelType w:val="hybridMultilevel"/>
    <w:tmpl w:val="DD3CEA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DD7336"/>
    <w:multiLevelType w:val="hybridMultilevel"/>
    <w:tmpl w:val="0318E9A6"/>
    <w:lvl w:ilvl="0" w:tplc="780CEA72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28"/>
        <w:u w:val="none"/>
      </w:rPr>
    </w:lvl>
    <w:lvl w:ilvl="1" w:tplc="1B6A2814">
      <w:start w:val="1"/>
      <w:numFmt w:val="bullet"/>
      <w:lvlText w:val=""/>
      <w:lvlJc w:val="left"/>
      <w:pPr>
        <w:ind w:left="708" w:hanging="360"/>
      </w:pPr>
      <w:rPr>
        <w:rFonts w:ascii="Symbol" w:eastAsia="Calibri" w:hAnsi="Symbol" w:cs="Times New Roman" w:hint="default"/>
        <w:sz w:val="28"/>
        <w:szCs w:val="28"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660201"/>
    <w:multiLevelType w:val="hybridMultilevel"/>
    <w:tmpl w:val="38FC9278"/>
    <w:lvl w:ilvl="0" w:tplc="16B692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E6783"/>
    <w:multiLevelType w:val="hybridMultilevel"/>
    <w:tmpl w:val="CEDED772"/>
    <w:lvl w:ilvl="0" w:tplc="86E6C41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B73565"/>
    <w:multiLevelType w:val="hybridMultilevel"/>
    <w:tmpl w:val="5F86F450"/>
    <w:lvl w:ilvl="0" w:tplc="5158051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008EA"/>
    <w:multiLevelType w:val="hybridMultilevel"/>
    <w:tmpl w:val="5F9EC49E"/>
    <w:lvl w:ilvl="0" w:tplc="16D401C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62FA0"/>
    <w:multiLevelType w:val="hybridMultilevel"/>
    <w:tmpl w:val="EE56F4A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16D2E"/>
    <w:multiLevelType w:val="hybridMultilevel"/>
    <w:tmpl w:val="9F82C06C"/>
    <w:lvl w:ilvl="0" w:tplc="A0A0970E">
      <w:start w:val="1"/>
      <w:numFmt w:val="decimal"/>
      <w:lvlText w:val="%1."/>
      <w:lvlJc w:val="left"/>
      <w:pPr>
        <w:ind w:left="1425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2145" w:hanging="360"/>
      </w:pPr>
    </w:lvl>
    <w:lvl w:ilvl="2" w:tplc="1000001B" w:tentative="1">
      <w:start w:val="1"/>
      <w:numFmt w:val="lowerRoman"/>
      <w:lvlText w:val="%3."/>
      <w:lvlJc w:val="right"/>
      <w:pPr>
        <w:ind w:left="2865" w:hanging="180"/>
      </w:pPr>
    </w:lvl>
    <w:lvl w:ilvl="3" w:tplc="1000000F" w:tentative="1">
      <w:start w:val="1"/>
      <w:numFmt w:val="decimal"/>
      <w:lvlText w:val="%4."/>
      <w:lvlJc w:val="left"/>
      <w:pPr>
        <w:ind w:left="3585" w:hanging="360"/>
      </w:pPr>
    </w:lvl>
    <w:lvl w:ilvl="4" w:tplc="10000019" w:tentative="1">
      <w:start w:val="1"/>
      <w:numFmt w:val="lowerLetter"/>
      <w:lvlText w:val="%5."/>
      <w:lvlJc w:val="left"/>
      <w:pPr>
        <w:ind w:left="4305" w:hanging="360"/>
      </w:pPr>
    </w:lvl>
    <w:lvl w:ilvl="5" w:tplc="1000001B" w:tentative="1">
      <w:start w:val="1"/>
      <w:numFmt w:val="lowerRoman"/>
      <w:lvlText w:val="%6."/>
      <w:lvlJc w:val="right"/>
      <w:pPr>
        <w:ind w:left="5025" w:hanging="180"/>
      </w:pPr>
    </w:lvl>
    <w:lvl w:ilvl="6" w:tplc="1000000F" w:tentative="1">
      <w:start w:val="1"/>
      <w:numFmt w:val="decimal"/>
      <w:lvlText w:val="%7."/>
      <w:lvlJc w:val="left"/>
      <w:pPr>
        <w:ind w:left="5745" w:hanging="360"/>
      </w:pPr>
    </w:lvl>
    <w:lvl w:ilvl="7" w:tplc="10000019" w:tentative="1">
      <w:start w:val="1"/>
      <w:numFmt w:val="lowerLetter"/>
      <w:lvlText w:val="%8."/>
      <w:lvlJc w:val="left"/>
      <w:pPr>
        <w:ind w:left="6465" w:hanging="360"/>
      </w:pPr>
    </w:lvl>
    <w:lvl w:ilvl="8" w:tplc="100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 w15:restartNumberingAfterBreak="0">
    <w:nsid w:val="56A40F58"/>
    <w:multiLevelType w:val="hybridMultilevel"/>
    <w:tmpl w:val="C06C6AB2"/>
    <w:lvl w:ilvl="0" w:tplc="16B692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25ABF"/>
    <w:multiLevelType w:val="hybridMultilevel"/>
    <w:tmpl w:val="1B30583C"/>
    <w:lvl w:ilvl="0" w:tplc="9676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4C43D7"/>
    <w:multiLevelType w:val="hybridMultilevel"/>
    <w:tmpl w:val="55D435D6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605684"/>
    <w:multiLevelType w:val="hybridMultilevel"/>
    <w:tmpl w:val="F0DCBB84"/>
    <w:lvl w:ilvl="0" w:tplc="86E6C41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021257"/>
    <w:multiLevelType w:val="hybridMultilevel"/>
    <w:tmpl w:val="6050341C"/>
    <w:lvl w:ilvl="0" w:tplc="2BD4F30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4"/>
        <w:szCs w:val="24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61511E57"/>
    <w:multiLevelType w:val="hybridMultilevel"/>
    <w:tmpl w:val="659A41E4"/>
    <w:lvl w:ilvl="0" w:tplc="16B692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256F65"/>
    <w:multiLevelType w:val="hybridMultilevel"/>
    <w:tmpl w:val="893A0BBC"/>
    <w:lvl w:ilvl="0" w:tplc="16B692DC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67713015"/>
    <w:multiLevelType w:val="hybridMultilevel"/>
    <w:tmpl w:val="B5CA957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94C4C"/>
    <w:multiLevelType w:val="hybridMultilevel"/>
    <w:tmpl w:val="72BE81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19219B"/>
    <w:multiLevelType w:val="hybridMultilevel"/>
    <w:tmpl w:val="EB86080C"/>
    <w:lvl w:ilvl="0" w:tplc="2BD4F30E">
      <w:start w:val="1"/>
      <w:numFmt w:val="bullet"/>
      <w:lvlText w:val=""/>
      <w:lvlJc w:val="left"/>
      <w:pPr>
        <w:ind w:left="2387" w:hanging="360"/>
      </w:pPr>
      <w:rPr>
        <w:rFonts w:ascii="Symbol" w:hAnsi="Symbol" w:hint="default"/>
        <w:sz w:val="24"/>
        <w:szCs w:val="24"/>
      </w:rPr>
    </w:lvl>
    <w:lvl w:ilvl="1" w:tplc="1000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3" w15:restartNumberingAfterBreak="0">
    <w:nsid w:val="6DBC0D57"/>
    <w:multiLevelType w:val="hybridMultilevel"/>
    <w:tmpl w:val="C88673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4A4DBA"/>
    <w:multiLevelType w:val="hybridMultilevel"/>
    <w:tmpl w:val="E8E08596"/>
    <w:lvl w:ilvl="0" w:tplc="23944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7C3A00"/>
    <w:multiLevelType w:val="hybridMultilevel"/>
    <w:tmpl w:val="958811A8"/>
    <w:lvl w:ilvl="0" w:tplc="60343C3A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B40AD0"/>
    <w:multiLevelType w:val="hybridMultilevel"/>
    <w:tmpl w:val="8B5A7FB8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4C097C"/>
    <w:multiLevelType w:val="hybridMultilevel"/>
    <w:tmpl w:val="8D1A8880"/>
    <w:lvl w:ilvl="0" w:tplc="B2E802EE">
      <w:start w:val="3"/>
      <w:numFmt w:val="bullet"/>
      <w:lvlText w:val=""/>
      <w:lvlJc w:val="left"/>
      <w:pPr>
        <w:ind w:left="785" w:hanging="360"/>
      </w:pPr>
      <w:rPr>
        <w:rFonts w:ascii="Symbol" w:eastAsia="Calibr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" w15:restartNumberingAfterBreak="0">
    <w:nsid w:val="737C3CA8"/>
    <w:multiLevelType w:val="hybridMultilevel"/>
    <w:tmpl w:val="3496C2FE"/>
    <w:lvl w:ilvl="0" w:tplc="2BD4F30E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4"/>
        <w:szCs w:val="24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6E3D86"/>
    <w:multiLevelType w:val="hybridMultilevel"/>
    <w:tmpl w:val="E47A980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9425">
    <w:abstractNumId w:val="16"/>
  </w:num>
  <w:num w:numId="2" w16cid:durableId="1272316636">
    <w:abstractNumId w:val="47"/>
  </w:num>
  <w:num w:numId="3" w16cid:durableId="1416903286">
    <w:abstractNumId w:val="9"/>
  </w:num>
  <w:num w:numId="4" w16cid:durableId="1873961454">
    <w:abstractNumId w:val="13"/>
  </w:num>
  <w:num w:numId="5" w16cid:durableId="1884753865">
    <w:abstractNumId w:val="15"/>
  </w:num>
  <w:num w:numId="6" w16cid:durableId="540215359">
    <w:abstractNumId w:val="23"/>
  </w:num>
  <w:num w:numId="7" w16cid:durableId="86662209">
    <w:abstractNumId w:val="36"/>
  </w:num>
  <w:num w:numId="8" w16cid:durableId="90395194">
    <w:abstractNumId w:val="28"/>
  </w:num>
  <w:num w:numId="9" w16cid:durableId="1644500879">
    <w:abstractNumId w:val="1"/>
  </w:num>
  <w:num w:numId="10" w16cid:durableId="156531120">
    <w:abstractNumId w:val="5"/>
  </w:num>
  <w:num w:numId="11" w16cid:durableId="327562096">
    <w:abstractNumId w:val="41"/>
  </w:num>
  <w:num w:numId="12" w16cid:durableId="1637223446">
    <w:abstractNumId w:val="24"/>
  </w:num>
  <w:num w:numId="13" w16cid:durableId="479151936">
    <w:abstractNumId w:val="11"/>
  </w:num>
  <w:num w:numId="14" w16cid:durableId="1881740978">
    <w:abstractNumId w:val="2"/>
  </w:num>
  <w:num w:numId="15" w16cid:durableId="155994168">
    <w:abstractNumId w:val="30"/>
  </w:num>
  <w:num w:numId="16" w16cid:durableId="385683211">
    <w:abstractNumId w:val="21"/>
  </w:num>
  <w:num w:numId="17" w16cid:durableId="2000688996">
    <w:abstractNumId w:val="46"/>
  </w:num>
  <w:num w:numId="18" w16cid:durableId="1650548199">
    <w:abstractNumId w:val="19"/>
  </w:num>
  <w:num w:numId="19" w16cid:durableId="273244941">
    <w:abstractNumId w:val="14"/>
  </w:num>
  <w:num w:numId="20" w16cid:durableId="2047027596">
    <w:abstractNumId w:val="45"/>
  </w:num>
  <w:num w:numId="21" w16cid:durableId="2004506370">
    <w:abstractNumId w:val="44"/>
  </w:num>
  <w:num w:numId="22" w16cid:durableId="2102019245">
    <w:abstractNumId w:val="25"/>
  </w:num>
  <w:num w:numId="23" w16cid:durableId="267126442">
    <w:abstractNumId w:val="4"/>
  </w:num>
  <w:num w:numId="24" w16cid:durableId="697703268">
    <w:abstractNumId w:val="29"/>
  </w:num>
  <w:num w:numId="25" w16cid:durableId="472404892">
    <w:abstractNumId w:val="48"/>
  </w:num>
  <w:num w:numId="26" w16cid:durableId="889346334">
    <w:abstractNumId w:val="37"/>
  </w:num>
  <w:num w:numId="27" w16cid:durableId="1956518022">
    <w:abstractNumId w:val="12"/>
  </w:num>
  <w:num w:numId="28" w16cid:durableId="792098447">
    <w:abstractNumId w:val="42"/>
  </w:num>
  <w:num w:numId="29" w16cid:durableId="37559926">
    <w:abstractNumId w:val="20"/>
  </w:num>
  <w:num w:numId="30" w16cid:durableId="1388452370">
    <w:abstractNumId w:val="35"/>
  </w:num>
  <w:num w:numId="31" w16cid:durableId="469859705">
    <w:abstractNumId w:val="40"/>
  </w:num>
  <w:num w:numId="32" w16cid:durableId="1313560108">
    <w:abstractNumId w:val="26"/>
  </w:num>
  <w:num w:numId="33" w16cid:durableId="1463116384">
    <w:abstractNumId w:val="22"/>
  </w:num>
  <w:num w:numId="34" w16cid:durableId="398794765">
    <w:abstractNumId w:val="49"/>
  </w:num>
  <w:num w:numId="35" w16cid:durableId="101343297">
    <w:abstractNumId w:val="6"/>
  </w:num>
  <w:num w:numId="36" w16cid:durableId="103572898">
    <w:abstractNumId w:val="32"/>
  </w:num>
  <w:num w:numId="37" w16cid:durableId="991326812">
    <w:abstractNumId w:val="34"/>
  </w:num>
  <w:num w:numId="38" w16cid:durableId="1827820650">
    <w:abstractNumId w:val="31"/>
  </w:num>
  <w:num w:numId="39" w16cid:durableId="783429445">
    <w:abstractNumId w:val="3"/>
  </w:num>
  <w:num w:numId="40" w16cid:durableId="880168900">
    <w:abstractNumId w:val="0"/>
  </w:num>
  <w:num w:numId="41" w16cid:durableId="2088574694">
    <w:abstractNumId w:val="43"/>
  </w:num>
  <w:num w:numId="42" w16cid:durableId="309218205">
    <w:abstractNumId w:val="7"/>
  </w:num>
  <w:num w:numId="43" w16cid:durableId="1317488305">
    <w:abstractNumId w:val="18"/>
  </w:num>
  <w:num w:numId="44" w16cid:durableId="1684551435">
    <w:abstractNumId w:val="10"/>
  </w:num>
  <w:num w:numId="45" w16cid:durableId="716125769">
    <w:abstractNumId w:val="27"/>
  </w:num>
  <w:num w:numId="46" w16cid:durableId="1788161479">
    <w:abstractNumId w:val="38"/>
  </w:num>
  <w:num w:numId="47" w16cid:durableId="73557204">
    <w:abstractNumId w:val="33"/>
  </w:num>
  <w:num w:numId="48" w16cid:durableId="954406285">
    <w:abstractNumId w:val="39"/>
  </w:num>
  <w:num w:numId="49" w16cid:durableId="184027526">
    <w:abstractNumId w:val="17"/>
  </w:num>
  <w:num w:numId="50" w16cid:durableId="497500957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743"/>
    <w:rsid w:val="000009C3"/>
    <w:rsid w:val="000011CF"/>
    <w:rsid w:val="000011E4"/>
    <w:rsid w:val="00002291"/>
    <w:rsid w:val="00002816"/>
    <w:rsid w:val="00002D11"/>
    <w:rsid w:val="00003304"/>
    <w:rsid w:val="00005A3C"/>
    <w:rsid w:val="00007207"/>
    <w:rsid w:val="000075D9"/>
    <w:rsid w:val="00010C55"/>
    <w:rsid w:val="00010C72"/>
    <w:rsid w:val="00011CAF"/>
    <w:rsid w:val="00016C4E"/>
    <w:rsid w:val="00017DC4"/>
    <w:rsid w:val="000205AA"/>
    <w:rsid w:val="00022744"/>
    <w:rsid w:val="00027B5B"/>
    <w:rsid w:val="000313A3"/>
    <w:rsid w:val="00032079"/>
    <w:rsid w:val="00032817"/>
    <w:rsid w:val="000334D0"/>
    <w:rsid w:val="0003376C"/>
    <w:rsid w:val="00034160"/>
    <w:rsid w:val="00037AAE"/>
    <w:rsid w:val="00037F22"/>
    <w:rsid w:val="00040786"/>
    <w:rsid w:val="00040ADD"/>
    <w:rsid w:val="00041441"/>
    <w:rsid w:val="00043138"/>
    <w:rsid w:val="0004617D"/>
    <w:rsid w:val="000527AD"/>
    <w:rsid w:val="0005322D"/>
    <w:rsid w:val="0005325B"/>
    <w:rsid w:val="00057AA2"/>
    <w:rsid w:val="00060566"/>
    <w:rsid w:val="0006449E"/>
    <w:rsid w:val="00065D0A"/>
    <w:rsid w:val="000663E4"/>
    <w:rsid w:val="00066D6B"/>
    <w:rsid w:val="00067E52"/>
    <w:rsid w:val="00070ACD"/>
    <w:rsid w:val="00071C69"/>
    <w:rsid w:val="000727B1"/>
    <w:rsid w:val="000733AE"/>
    <w:rsid w:val="0007391D"/>
    <w:rsid w:val="00075B83"/>
    <w:rsid w:val="00075DE3"/>
    <w:rsid w:val="00076CA1"/>
    <w:rsid w:val="00080607"/>
    <w:rsid w:val="000806C9"/>
    <w:rsid w:val="000809E7"/>
    <w:rsid w:val="00081190"/>
    <w:rsid w:val="00082DDA"/>
    <w:rsid w:val="000904F3"/>
    <w:rsid w:val="00090E3B"/>
    <w:rsid w:val="000910A4"/>
    <w:rsid w:val="000918EA"/>
    <w:rsid w:val="00093055"/>
    <w:rsid w:val="0009349A"/>
    <w:rsid w:val="0009469F"/>
    <w:rsid w:val="00096498"/>
    <w:rsid w:val="00096500"/>
    <w:rsid w:val="00096E73"/>
    <w:rsid w:val="000A0575"/>
    <w:rsid w:val="000A08C9"/>
    <w:rsid w:val="000A4F5E"/>
    <w:rsid w:val="000A5F87"/>
    <w:rsid w:val="000A61D3"/>
    <w:rsid w:val="000B0280"/>
    <w:rsid w:val="000B05E1"/>
    <w:rsid w:val="000B0F00"/>
    <w:rsid w:val="000B24C5"/>
    <w:rsid w:val="000B3154"/>
    <w:rsid w:val="000B368B"/>
    <w:rsid w:val="000B42E9"/>
    <w:rsid w:val="000B5891"/>
    <w:rsid w:val="000B6153"/>
    <w:rsid w:val="000B6D0F"/>
    <w:rsid w:val="000C0951"/>
    <w:rsid w:val="000C1137"/>
    <w:rsid w:val="000C1821"/>
    <w:rsid w:val="000C1BF1"/>
    <w:rsid w:val="000C5159"/>
    <w:rsid w:val="000C5928"/>
    <w:rsid w:val="000C5C39"/>
    <w:rsid w:val="000C7788"/>
    <w:rsid w:val="000D14F5"/>
    <w:rsid w:val="000D2263"/>
    <w:rsid w:val="000D2C0A"/>
    <w:rsid w:val="000D3634"/>
    <w:rsid w:val="000D415A"/>
    <w:rsid w:val="000E0793"/>
    <w:rsid w:val="000E0C46"/>
    <w:rsid w:val="000E27D1"/>
    <w:rsid w:val="000E2A4F"/>
    <w:rsid w:val="000E41AB"/>
    <w:rsid w:val="000E487E"/>
    <w:rsid w:val="000E4977"/>
    <w:rsid w:val="000E538C"/>
    <w:rsid w:val="000E57FF"/>
    <w:rsid w:val="000E6E81"/>
    <w:rsid w:val="000E6EE7"/>
    <w:rsid w:val="000F12CA"/>
    <w:rsid w:val="000F1C32"/>
    <w:rsid w:val="000F20B6"/>
    <w:rsid w:val="000F2684"/>
    <w:rsid w:val="000F3B5F"/>
    <w:rsid w:val="000F44E1"/>
    <w:rsid w:val="000F4BF5"/>
    <w:rsid w:val="000F4C7E"/>
    <w:rsid w:val="000F55A9"/>
    <w:rsid w:val="000F7579"/>
    <w:rsid w:val="000F7DC9"/>
    <w:rsid w:val="001033F8"/>
    <w:rsid w:val="001034BC"/>
    <w:rsid w:val="00106F3B"/>
    <w:rsid w:val="0011226C"/>
    <w:rsid w:val="00113BC9"/>
    <w:rsid w:val="00117147"/>
    <w:rsid w:val="0011790A"/>
    <w:rsid w:val="00120BBD"/>
    <w:rsid w:val="00122665"/>
    <w:rsid w:val="00122766"/>
    <w:rsid w:val="001230CE"/>
    <w:rsid w:val="00123194"/>
    <w:rsid w:val="0012496D"/>
    <w:rsid w:val="001255BF"/>
    <w:rsid w:val="00125EC3"/>
    <w:rsid w:val="001303CF"/>
    <w:rsid w:val="00131316"/>
    <w:rsid w:val="001320C4"/>
    <w:rsid w:val="00133568"/>
    <w:rsid w:val="001336B4"/>
    <w:rsid w:val="00134AC3"/>
    <w:rsid w:val="00135E9D"/>
    <w:rsid w:val="001379D8"/>
    <w:rsid w:val="00141EE0"/>
    <w:rsid w:val="001421F6"/>
    <w:rsid w:val="00145FA5"/>
    <w:rsid w:val="001522CC"/>
    <w:rsid w:val="00154482"/>
    <w:rsid w:val="00156BF2"/>
    <w:rsid w:val="0015702C"/>
    <w:rsid w:val="001601C0"/>
    <w:rsid w:val="001604A2"/>
    <w:rsid w:val="0016089A"/>
    <w:rsid w:val="00160BAA"/>
    <w:rsid w:val="00161020"/>
    <w:rsid w:val="001628A5"/>
    <w:rsid w:val="00162DD5"/>
    <w:rsid w:val="001638E4"/>
    <w:rsid w:val="00164E66"/>
    <w:rsid w:val="00166B24"/>
    <w:rsid w:val="001719EC"/>
    <w:rsid w:val="00172769"/>
    <w:rsid w:val="00175110"/>
    <w:rsid w:val="001760C9"/>
    <w:rsid w:val="001763A1"/>
    <w:rsid w:val="0018480A"/>
    <w:rsid w:val="0018699C"/>
    <w:rsid w:val="00186AC8"/>
    <w:rsid w:val="0019022E"/>
    <w:rsid w:val="001911A2"/>
    <w:rsid w:val="00195B38"/>
    <w:rsid w:val="00197799"/>
    <w:rsid w:val="001A3A3B"/>
    <w:rsid w:val="001A53A1"/>
    <w:rsid w:val="001A53CA"/>
    <w:rsid w:val="001A5CAE"/>
    <w:rsid w:val="001A5EA5"/>
    <w:rsid w:val="001A7978"/>
    <w:rsid w:val="001B0731"/>
    <w:rsid w:val="001B2C0B"/>
    <w:rsid w:val="001B3921"/>
    <w:rsid w:val="001B3F8C"/>
    <w:rsid w:val="001B7F3D"/>
    <w:rsid w:val="001C0B7D"/>
    <w:rsid w:val="001C133B"/>
    <w:rsid w:val="001C283F"/>
    <w:rsid w:val="001C4C64"/>
    <w:rsid w:val="001D0306"/>
    <w:rsid w:val="001D18DA"/>
    <w:rsid w:val="001D1CB5"/>
    <w:rsid w:val="001D4338"/>
    <w:rsid w:val="001D58F1"/>
    <w:rsid w:val="001D60B4"/>
    <w:rsid w:val="001E0B9B"/>
    <w:rsid w:val="001E0F52"/>
    <w:rsid w:val="001E1128"/>
    <w:rsid w:val="001E19CB"/>
    <w:rsid w:val="001E1D11"/>
    <w:rsid w:val="001E2F14"/>
    <w:rsid w:val="001E432E"/>
    <w:rsid w:val="001E6442"/>
    <w:rsid w:val="001F163A"/>
    <w:rsid w:val="001F2F8E"/>
    <w:rsid w:val="001F42E2"/>
    <w:rsid w:val="001F4CD8"/>
    <w:rsid w:val="001F647C"/>
    <w:rsid w:val="00200C8D"/>
    <w:rsid w:val="002033DA"/>
    <w:rsid w:val="002040AF"/>
    <w:rsid w:val="002102C6"/>
    <w:rsid w:val="00210D5E"/>
    <w:rsid w:val="00211AF6"/>
    <w:rsid w:val="002151B1"/>
    <w:rsid w:val="0021545C"/>
    <w:rsid w:val="00215F5D"/>
    <w:rsid w:val="00220A87"/>
    <w:rsid w:val="00220EA0"/>
    <w:rsid w:val="00221EF8"/>
    <w:rsid w:val="00223A54"/>
    <w:rsid w:val="00223C3C"/>
    <w:rsid w:val="002263F6"/>
    <w:rsid w:val="002310B5"/>
    <w:rsid w:val="00231BBF"/>
    <w:rsid w:val="00232B2E"/>
    <w:rsid w:val="00236856"/>
    <w:rsid w:val="00240DC8"/>
    <w:rsid w:val="002422B4"/>
    <w:rsid w:val="002429E1"/>
    <w:rsid w:val="00243E1D"/>
    <w:rsid w:val="00244EBB"/>
    <w:rsid w:val="00245CE6"/>
    <w:rsid w:val="00246C40"/>
    <w:rsid w:val="00250420"/>
    <w:rsid w:val="00251612"/>
    <w:rsid w:val="002519DB"/>
    <w:rsid w:val="00254F43"/>
    <w:rsid w:val="002600DB"/>
    <w:rsid w:val="00260199"/>
    <w:rsid w:val="00261562"/>
    <w:rsid w:val="00261C9A"/>
    <w:rsid w:val="00262DA8"/>
    <w:rsid w:val="002638A5"/>
    <w:rsid w:val="00265C70"/>
    <w:rsid w:val="002667BF"/>
    <w:rsid w:val="00267626"/>
    <w:rsid w:val="00271E8D"/>
    <w:rsid w:val="00271F20"/>
    <w:rsid w:val="0027208F"/>
    <w:rsid w:val="0027502A"/>
    <w:rsid w:val="00276271"/>
    <w:rsid w:val="00276D97"/>
    <w:rsid w:val="0028414E"/>
    <w:rsid w:val="00284DCF"/>
    <w:rsid w:val="002866D4"/>
    <w:rsid w:val="00287810"/>
    <w:rsid w:val="00287D22"/>
    <w:rsid w:val="00291EA6"/>
    <w:rsid w:val="00292A49"/>
    <w:rsid w:val="002937CD"/>
    <w:rsid w:val="00295128"/>
    <w:rsid w:val="002975BB"/>
    <w:rsid w:val="002A1521"/>
    <w:rsid w:val="002A17B9"/>
    <w:rsid w:val="002A23DD"/>
    <w:rsid w:val="002A29D2"/>
    <w:rsid w:val="002A4843"/>
    <w:rsid w:val="002A5C7C"/>
    <w:rsid w:val="002A6790"/>
    <w:rsid w:val="002B6265"/>
    <w:rsid w:val="002C00EB"/>
    <w:rsid w:val="002C033E"/>
    <w:rsid w:val="002C0734"/>
    <w:rsid w:val="002C0EAB"/>
    <w:rsid w:val="002C15B7"/>
    <w:rsid w:val="002C2CAA"/>
    <w:rsid w:val="002C42EB"/>
    <w:rsid w:val="002C6A4E"/>
    <w:rsid w:val="002C7FCB"/>
    <w:rsid w:val="002D0C8A"/>
    <w:rsid w:val="002D1A48"/>
    <w:rsid w:val="002D2E35"/>
    <w:rsid w:val="002D30F8"/>
    <w:rsid w:val="002D359F"/>
    <w:rsid w:val="002D42F1"/>
    <w:rsid w:val="002D466A"/>
    <w:rsid w:val="002D72D9"/>
    <w:rsid w:val="002E133C"/>
    <w:rsid w:val="002E27B9"/>
    <w:rsid w:val="002E4654"/>
    <w:rsid w:val="002E48F2"/>
    <w:rsid w:val="002E7FC3"/>
    <w:rsid w:val="002F06E9"/>
    <w:rsid w:val="002F197E"/>
    <w:rsid w:val="002F46A5"/>
    <w:rsid w:val="002F6B72"/>
    <w:rsid w:val="00301E3D"/>
    <w:rsid w:val="00302ABE"/>
    <w:rsid w:val="00302F95"/>
    <w:rsid w:val="0030367E"/>
    <w:rsid w:val="00303712"/>
    <w:rsid w:val="003040CE"/>
    <w:rsid w:val="0031095E"/>
    <w:rsid w:val="003118D9"/>
    <w:rsid w:val="00311F95"/>
    <w:rsid w:val="003120BA"/>
    <w:rsid w:val="00312313"/>
    <w:rsid w:val="0031263D"/>
    <w:rsid w:val="00313291"/>
    <w:rsid w:val="00316004"/>
    <w:rsid w:val="003163F4"/>
    <w:rsid w:val="00317E3D"/>
    <w:rsid w:val="003214F9"/>
    <w:rsid w:val="00321E55"/>
    <w:rsid w:val="0032245D"/>
    <w:rsid w:val="003225AC"/>
    <w:rsid w:val="0032266F"/>
    <w:rsid w:val="00323DB1"/>
    <w:rsid w:val="00326D2B"/>
    <w:rsid w:val="003275ED"/>
    <w:rsid w:val="00327A67"/>
    <w:rsid w:val="00330918"/>
    <w:rsid w:val="003323E0"/>
    <w:rsid w:val="00333F7F"/>
    <w:rsid w:val="0033419C"/>
    <w:rsid w:val="00335510"/>
    <w:rsid w:val="003364A1"/>
    <w:rsid w:val="00336628"/>
    <w:rsid w:val="00336BF1"/>
    <w:rsid w:val="00336D37"/>
    <w:rsid w:val="0033747C"/>
    <w:rsid w:val="003414CF"/>
    <w:rsid w:val="00342376"/>
    <w:rsid w:val="00342C1F"/>
    <w:rsid w:val="003468A5"/>
    <w:rsid w:val="00351DC0"/>
    <w:rsid w:val="00351EE6"/>
    <w:rsid w:val="00352572"/>
    <w:rsid w:val="00354758"/>
    <w:rsid w:val="00355B87"/>
    <w:rsid w:val="00360473"/>
    <w:rsid w:val="003616DF"/>
    <w:rsid w:val="003627BE"/>
    <w:rsid w:val="0036292D"/>
    <w:rsid w:val="003635A3"/>
    <w:rsid w:val="0036430A"/>
    <w:rsid w:val="00364DBC"/>
    <w:rsid w:val="00365F07"/>
    <w:rsid w:val="00366826"/>
    <w:rsid w:val="00366C82"/>
    <w:rsid w:val="00370660"/>
    <w:rsid w:val="0037592B"/>
    <w:rsid w:val="00375959"/>
    <w:rsid w:val="00377078"/>
    <w:rsid w:val="00381734"/>
    <w:rsid w:val="00385D68"/>
    <w:rsid w:val="00386451"/>
    <w:rsid w:val="00386DD4"/>
    <w:rsid w:val="00390DBF"/>
    <w:rsid w:val="00392AA4"/>
    <w:rsid w:val="00393592"/>
    <w:rsid w:val="0039525B"/>
    <w:rsid w:val="00395553"/>
    <w:rsid w:val="0039631F"/>
    <w:rsid w:val="00396479"/>
    <w:rsid w:val="003979FE"/>
    <w:rsid w:val="00397B54"/>
    <w:rsid w:val="003A1B56"/>
    <w:rsid w:val="003A32E4"/>
    <w:rsid w:val="003A3DF6"/>
    <w:rsid w:val="003A4C8E"/>
    <w:rsid w:val="003A4D47"/>
    <w:rsid w:val="003A6487"/>
    <w:rsid w:val="003A6D99"/>
    <w:rsid w:val="003A793F"/>
    <w:rsid w:val="003B0815"/>
    <w:rsid w:val="003B2DB3"/>
    <w:rsid w:val="003B3978"/>
    <w:rsid w:val="003B43AF"/>
    <w:rsid w:val="003B4B06"/>
    <w:rsid w:val="003B4D9F"/>
    <w:rsid w:val="003B5078"/>
    <w:rsid w:val="003B59F8"/>
    <w:rsid w:val="003B6CE9"/>
    <w:rsid w:val="003C0A3F"/>
    <w:rsid w:val="003C3807"/>
    <w:rsid w:val="003C70C8"/>
    <w:rsid w:val="003D04CA"/>
    <w:rsid w:val="003D0A01"/>
    <w:rsid w:val="003D211F"/>
    <w:rsid w:val="003D2B15"/>
    <w:rsid w:val="003D362A"/>
    <w:rsid w:val="003D3952"/>
    <w:rsid w:val="003D3B5C"/>
    <w:rsid w:val="003D49B7"/>
    <w:rsid w:val="003D5477"/>
    <w:rsid w:val="003D5947"/>
    <w:rsid w:val="003D7495"/>
    <w:rsid w:val="003D7607"/>
    <w:rsid w:val="003E0570"/>
    <w:rsid w:val="003E6120"/>
    <w:rsid w:val="003E6E08"/>
    <w:rsid w:val="003E6E94"/>
    <w:rsid w:val="003E6F39"/>
    <w:rsid w:val="003E719E"/>
    <w:rsid w:val="003E71D2"/>
    <w:rsid w:val="003F075C"/>
    <w:rsid w:val="003F140D"/>
    <w:rsid w:val="003F161E"/>
    <w:rsid w:val="003F1BCD"/>
    <w:rsid w:val="003F20D0"/>
    <w:rsid w:val="003F2ABB"/>
    <w:rsid w:val="003F3877"/>
    <w:rsid w:val="003F5C9B"/>
    <w:rsid w:val="003F60F6"/>
    <w:rsid w:val="003F7A5A"/>
    <w:rsid w:val="004004BC"/>
    <w:rsid w:val="00401E16"/>
    <w:rsid w:val="0040372A"/>
    <w:rsid w:val="004101F4"/>
    <w:rsid w:val="004105F2"/>
    <w:rsid w:val="0041179C"/>
    <w:rsid w:val="00414ECC"/>
    <w:rsid w:val="00417AF4"/>
    <w:rsid w:val="0042016E"/>
    <w:rsid w:val="00423B4F"/>
    <w:rsid w:val="00424331"/>
    <w:rsid w:val="00424CB3"/>
    <w:rsid w:val="00425F4E"/>
    <w:rsid w:val="00426F07"/>
    <w:rsid w:val="004272B3"/>
    <w:rsid w:val="0043099A"/>
    <w:rsid w:val="00431CE9"/>
    <w:rsid w:val="00432ADC"/>
    <w:rsid w:val="00433387"/>
    <w:rsid w:val="004335A1"/>
    <w:rsid w:val="00433FD2"/>
    <w:rsid w:val="00441D33"/>
    <w:rsid w:val="004428A5"/>
    <w:rsid w:val="00443969"/>
    <w:rsid w:val="004473A2"/>
    <w:rsid w:val="0045062F"/>
    <w:rsid w:val="00453BDA"/>
    <w:rsid w:val="00454D51"/>
    <w:rsid w:val="0045722B"/>
    <w:rsid w:val="004573EE"/>
    <w:rsid w:val="004603F1"/>
    <w:rsid w:val="00460ED1"/>
    <w:rsid w:val="00467596"/>
    <w:rsid w:val="00473FC9"/>
    <w:rsid w:val="0047681A"/>
    <w:rsid w:val="00477036"/>
    <w:rsid w:val="0048153A"/>
    <w:rsid w:val="00482385"/>
    <w:rsid w:val="004829D5"/>
    <w:rsid w:val="0048324E"/>
    <w:rsid w:val="00483C6E"/>
    <w:rsid w:val="00484EA2"/>
    <w:rsid w:val="00486FE4"/>
    <w:rsid w:val="004935B2"/>
    <w:rsid w:val="004953D0"/>
    <w:rsid w:val="004966DF"/>
    <w:rsid w:val="004973D9"/>
    <w:rsid w:val="004A2797"/>
    <w:rsid w:val="004A37BB"/>
    <w:rsid w:val="004B0EB7"/>
    <w:rsid w:val="004B2CA1"/>
    <w:rsid w:val="004B2FA3"/>
    <w:rsid w:val="004B732E"/>
    <w:rsid w:val="004B7D0D"/>
    <w:rsid w:val="004B7DE1"/>
    <w:rsid w:val="004C01EE"/>
    <w:rsid w:val="004C1C2C"/>
    <w:rsid w:val="004C25E4"/>
    <w:rsid w:val="004C2CDC"/>
    <w:rsid w:val="004C2F8D"/>
    <w:rsid w:val="004C359E"/>
    <w:rsid w:val="004C39EC"/>
    <w:rsid w:val="004C74E7"/>
    <w:rsid w:val="004C7EE5"/>
    <w:rsid w:val="004C7F0F"/>
    <w:rsid w:val="004C7F9D"/>
    <w:rsid w:val="004D4022"/>
    <w:rsid w:val="004D4A15"/>
    <w:rsid w:val="004D5A81"/>
    <w:rsid w:val="004D7451"/>
    <w:rsid w:val="004E2262"/>
    <w:rsid w:val="004E2F78"/>
    <w:rsid w:val="004E3941"/>
    <w:rsid w:val="004E4084"/>
    <w:rsid w:val="004E54D6"/>
    <w:rsid w:val="004E7024"/>
    <w:rsid w:val="004E7D69"/>
    <w:rsid w:val="004F53B9"/>
    <w:rsid w:val="004F64A1"/>
    <w:rsid w:val="004F6D28"/>
    <w:rsid w:val="005001D2"/>
    <w:rsid w:val="00501644"/>
    <w:rsid w:val="005026F2"/>
    <w:rsid w:val="00502C69"/>
    <w:rsid w:val="00503C58"/>
    <w:rsid w:val="00505938"/>
    <w:rsid w:val="0050603F"/>
    <w:rsid w:val="00506BCB"/>
    <w:rsid w:val="00510506"/>
    <w:rsid w:val="00510AFD"/>
    <w:rsid w:val="00511AE4"/>
    <w:rsid w:val="00511BA2"/>
    <w:rsid w:val="00511D00"/>
    <w:rsid w:val="00512BD1"/>
    <w:rsid w:val="00514614"/>
    <w:rsid w:val="00516C11"/>
    <w:rsid w:val="00520976"/>
    <w:rsid w:val="0052257E"/>
    <w:rsid w:val="00524CA1"/>
    <w:rsid w:val="00525897"/>
    <w:rsid w:val="0052601E"/>
    <w:rsid w:val="0052643B"/>
    <w:rsid w:val="00530562"/>
    <w:rsid w:val="00532F0B"/>
    <w:rsid w:val="00533BBD"/>
    <w:rsid w:val="00534EC2"/>
    <w:rsid w:val="00540A61"/>
    <w:rsid w:val="00540B21"/>
    <w:rsid w:val="00541B86"/>
    <w:rsid w:val="00541E49"/>
    <w:rsid w:val="005422A1"/>
    <w:rsid w:val="005434FA"/>
    <w:rsid w:val="005448D7"/>
    <w:rsid w:val="005453C2"/>
    <w:rsid w:val="00546EF8"/>
    <w:rsid w:val="0055446B"/>
    <w:rsid w:val="00556351"/>
    <w:rsid w:val="005607D5"/>
    <w:rsid w:val="00564B46"/>
    <w:rsid w:val="00565C41"/>
    <w:rsid w:val="00566088"/>
    <w:rsid w:val="00566DC9"/>
    <w:rsid w:val="00567A56"/>
    <w:rsid w:val="00567D1E"/>
    <w:rsid w:val="0057116F"/>
    <w:rsid w:val="00573C3E"/>
    <w:rsid w:val="00575BD9"/>
    <w:rsid w:val="00577CA3"/>
    <w:rsid w:val="005821BE"/>
    <w:rsid w:val="00584331"/>
    <w:rsid w:val="005843E9"/>
    <w:rsid w:val="00586AB3"/>
    <w:rsid w:val="00587930"/>
    <w:rsid w:val="005879B2"/>
    <w:rsid w:val="005939B9"/>
    <w:rsid w:val="00593EA3"/>
    <w:rsid w:val="00593F80"/>
    <w:rsid w:val="005943CA"/>
    <w:rsid w:val="005945B7"/>
    <w:rsid w:val="00596F1E"/>
    <w:rsid w:val="00597D4F"/>
    <w:rsid w:val="005A0119"/>
    <w:rsid w:val="005A0997"/>
    <w:rsid w:val="005A0AB1"/>
    <w:rsid w:val="005A1B63"/>
    <w:rsid w:val="005A20E1"/>
    <w:rsid w:val="005A2112"/>
    <w:rsid w:val="005A45E1"/>
    <w:rsid w:val="005A643F"/>
    <w:rsid w:val="005B227F"/>
    <w:rsid w:val="005B6BF6"/>
    <w:rsid w:val="005C0098"/>
    <w:rsid w:val="005C1608"/>
    <w:rsid w:val="005C3E82"/>
    <w:rsid w:val="005C44AA"/>
    <w:rsid w:val="005C59D4"/>
    <w:rsid w:val="005C6768"/>
    <w:rsid w:val="005D422A"/>
    <w:rsid w:val="005D5CC6"/>
    <w:rsid w:val="005D7FE2"/>
    <w:rsid w:val="005E0B17"/>
    <w:rsid w:val="005E1A23"/>
    <w:rsid w:val="005E3725"/>
    <w:rsid w:val="005E4337"/>
    <w:rsid w:val="005E46D7"/>
    <w:rsid w:val="005E5CB9"/>
    <w:rsid w:val="005E6507"/>
    <w:rsid w:val="005E6DEE"/>
    <w:rsid w:val="005F0A5F"/>
    <w:rsid w:val="005F2968"/>
    <w:rsid w:val="005F46F7"/>
    <w:rsid w:val="005F4FD1"/>
    <w:rsid w:val="005F505D"/>
    <w:rsid w:val="005F747D"/>
    <w:rsid w:val="005F7774"/>
    <w:rsid w:val="005F7A49"/>
    <w:rsid w:val="006000F9"/>
    <w:rsid w:val="00600A39"/>
    <w:rsid w:val="0060196C"/>
    <w:rsid w:val="0060250A"/>
    <w:rsid w:val="00603021"/>
    <w:rsid w:val="0060519B"/>
    <w:rsid w:val="00605862"/>
    <w:rsid w:val="00607342"/>
    <w:rsid w:val="00612541"/>
    <w:rsid w:val="00614F88"/>
    <w:rsid w:val="00615288"/>
    <w:rsid w:val="006154F8"/>
    <w:rsid w:val="00615CBE"/>
    <w:rsid w:val="00615FE3"/>
    <w:rsid w:val="006161EB"/>
    <w:rsid w:val="00617F80"/>
    <w:rsid w:val="00620937"/>
    <w:rsid w:val="006219FD"/>
    <w:rsid w:val="00622A4E"/>
    <w:rsid w:val="00623075"/>
    <w:rsid w:val="00624750"/>
    <w:rsid w:val="00624799"/>
    <w:rsid w:val="0062489A"/>
    <w:rsid w:val="0062525E"/>
    <w:rsid w:val="00630817"/>
    <w:rsid w:val="00631429"/>
    <w:rsid w:val="00642DD2"/>
    <w:rsid w:val="00644E16"/>
    <w:rsid w:val="006465DB"/>
    <w:rsid w:val="006470A2"/>
    <w:rsid w:val="00650979"/>
    <w:rsid w:val="00651214"/>
    <w:rsid w:val="00651D76"/>
    <w:rsid w:val="006575B1"/>
    <w:rsid w:val="006604DC"/>
    <w:rsid w:val="00660E69"/>
    <w:rsid w:val="0066143A"/>
    <w:rsid w:val="00662CAD"/>
    <w:rsid w:val="006653E1"/>
    <w:rsid w:val="0066709A"/>
    <w:rsid w:val="00671C40"/>
    <w:rsid w:val="00671D78"/>
    <w:rsid w:val="00672B11"/>
    <w:rsid w:val="006758A7"/>
    <w:rsid w:val="00676676"/>
    <w:rsid w:val="00677087"/>
    <w:rsid w:val="00677AD3"/>
    <w:rsid w:val="00681C05"/>
    <w:rsid w:val="0068522D"/>
    <w:rsid w:val="00685982"/>
    <w:rsid w:val="006861A5"/>
    <w:rsid w:val="00686976"/>
    <w:rsid w:val="00686EA5"/>
    <w:rsid w:val="0068773B"/>
    <w:rsid w:val="006908EF"/>
    <w:rsid w:val="00691B92"/>
    <w:rsid w:val="00693A29"/>
    <w:rsid w:val="006965FB"/>
    <w:rsid w:val="00696902"/>
    <w:rsid w:val="00697C20"/>
    <w:rsid w:val="006A0FF7"/>
    <w:rsid w:val="006A3120"/>
    <w:rsid w:val="006A511A"/>
    <w:rsid w:val="006A5319"/>
    <w:rsid w:val="006B0995"/>
    <w:rsid w:val="006B0D46"/>
    <w:rsid w:val="006B1E95"/>
    <w:rsid w:val="006B57B8"/>
    <w:rsid w:val="006B5F20"/>
    <w:rsid w:val="006B7E10"/>
    <w:rsid w:val="006C0B92"/>
    <w:rsid w:val="006C359C"/>
    <w:rsid w:val="006C3C70"/>
    <w:rsid w:val="006C4426"/>
    <w:rsid w:val="006C54F7"/>
    <w:rsid w:val="006C584E"/>
    <w:rsid w:val="006C6AF7"/>
    <w:rsid w:val="006C7040"/>
    <w:rsid w:val="006C7BF7"/>
    <w:rsid w:val="006D195A"/>
    <w:rsid w:val="006D32F6"/>
    <w:rsid w:val="006D6136"/>
    <w:rsid w:val="006D61AF"/>
    <w:rsid w:val="006E09D2"/>
    <w:rsid w:val="006E19E5"/>
    <w:rsid w:val="006E1F8D"/>
    <w:rsid w:val="006E21D8"/>
    <w:rsid w:val="006E2467"/>
    <w:rsid w:val="006E65BE"/>
    <w:rsid w:val="006F0B96"/>
    <w:rsid w:val="006F2B7E"/>
    <w:rsid w:val="006F30A5"/>
    <w:rsid w:val="006F52F8"/>
    <w:rsid w:val="006F56C4"/>
    <w:rsid w:val="006F6F54"/>
    <w:rsid w:val="00700398"/>
    <w:rsid w:val="0070150C"/>
    <w:rsid w:val="00701D62"/>
    <w:rsid w:val="00707354"/>
    <w:rsid w:val="007120FB"/>
    <w:rsid w:val="00713030"/>
    <w:rsid w:val="007131A7"/>
    <w:rsid w:val="007135A4"/>
    <w:rsid w:val="007204D3"/>
    <w:rsid w:val="00721F22"/>
    <w:rsid w:val="00723BB9"/>
    <w:rsid w:val="007259EE"/>
    <w:rsid w:val="0072667C"/>
    <w:rsid w:val="00727A42"/>
    <w:rsid w:val="00731458"/>
    <w:rsid w:val="00734820"/>
    <w:rsid w:val="00735DB1"/>
    <w:rsid w:val="00737DFC"/>
    <w:rsid w:val="0074032C"/>
    <w:rsid w:val="00740765"/>
    <w:rsid w:val="00741D42"/>
    <w:rsid w:val="007431A9"/>
    <w:rsid w:val="007478D6"/>
    <w:rsid w:val="007508BA"/>
    <w:rsid w:val="00751672"/>
    <w:rsid w:val="0075283C"/>
    <w:rsid w:val="007557CE"/>
    <w:rsid w:val="007612AB"/>
    <w:rsid w:val="00762254"/>
    <w:rsid w:val="00762775"/>
    <w:rsid w:val="00763A08"/>
    <w:rsid w:val="00763D44"/>
    <w:rsid w:val="00765CEC"/>
    <w:rsid w:val="00766065"/>
    <w:rsid w:val="00766407"/>
    <w:rsid w:val="007706E7"/>
    <w:rsid w:val="007707F0"/>
    <w:rsid w:val="0077200A"/>
    <w:rsid w:val="007728C5"/>
    <w:rsid w:val="007729DF"/>
    <w:rsid w:val="0077423F"/>
    <w:rsid w:val="00780A5D"/>
    <w:rsid w:val="00783F72"/>
    <w:rsid w:val="007844F4"/>
    <w:rsid w:val="00784A72"/>
    <w:rsid w:val="00785A91"/>
    <w:rsid w:val="007860ED"/>
    <w:rsid w:val="00786E0D"/>
    <w:rsid w:val="007879C7"/>
    <w:rsid w:val="00790A75"/>
    <w:rsid w:val="00790E08"/>
    <w:rsid w:val="00791F38"/>
    <w:rsid w:val="00793087"/>
    <w:rsid w:val="0079358D"/>
    <w:rsid w:val="00793853"/>
    <w:rsid w:val="00793E28"/>
    <w:rsid w:val="0079448A"/>
    <w:rsid w:val="00794A97"/>
    <w:rsid w:val="00795654"/>
    <w:rsid w:val="007A1824"/>
    <w:rsid w:val="007A280F"/>
    <w:rsid w:val="007A32FB"/>
    <w:rsid w:val="007A3875"/>
    <w:rsid w:val="007A4EDB"/>
    <w:rsid w:val="007A5D31"/>
    <w:rsid w:val="007A6392"/>
    <w:rsid w:val="007A6AC5"/>
    <w:rsid w:val="007A7234"/>
    <w:rsid w:val="007A765F"/>
    <w:rsid w:val="007B1BF8"/>
    <w:rsid w:val="007B2C3B"/>
    <w:rsid w:val="007B3129"/>
    <w:rsid w:val="007B3989"/>
    <w:rsid w:val="007B4933"/>
    <w:rsid w:val="007B7205"/>
    <w:rsid w:val="007B7A95"/>
    <w:rsid w:val="007C07FB"/>
    <w:rsid w:val="007C18C6"/>
    <w:rsid w:val="007C3ABC"/>
    <w:rsid w:val="007C4928"/>
    <w:rsid w:val="007C4CA0"/>
    <w:rsid w:val="007C67D3"/>
    <w:rsid w:val="007C6BEF"/>
    <w:rsid w:val="007C74D5"/>
    <w:rsid w:val="007C7DF5"/>
    <w:rsid w:val="007D1277"/>
    <w:rsid w:val="007D2243"/>
    <w:rsid w:val="007D376D"/>
    <w:rsid w:val="007D51F6"/>
    <w:rsid w:val="007D6554"/>
    <w:rsid w:val="007D6F8B"/>
    <w:rsid w:val="007E0DAE"/>
    <w:rsid w:val="007E4A85"/>
    <w:rsid w:val="007E696E"/>
    <w:rsid w:val="007F07E7"/>
    <w:rsid w:val="007F0DA4"/>
    <w:rsid w:val="007F30BF"/>
    <w:rsid w:val="007F33B8"/>
    <w:rsid w:val="007F386C"/>
    <w:rsid w:val="007F5158"/>
    <w:rsid w:val="007F7069"/>
    <w:rsid w:val="007F7B58"/>
    <w:rsid w:val="0080029F"/>
    <w:rsid w:val="00803629"/>
    <w:rsid w:val="00804E4B"/>
    <w:rsid w:val="00806189"/>
    <w:rsid w:val="0080663F"/>
    <w:rsid w:val="008109C2"/>
    <w:rsid w:val="00811835"/>
    <w:rsid w:val="008130D5"/>
    <w:rsid w:val="00813ABA"/>
    <w:rsid w:val="00816B07"/>
    <w:rsid w:val="00817829"/>
    <w:rsid w:val="00822D0F"/>
    <w:rsid w:val="00823CF7"/>
    <w:rsid w:val="0082592A"/>
    <w:rsid w:val="008262A3"/>
    <w:rsid w:val="00826836"/>
    <w:rsid w:val="00831415"/>
    <w:rsid w:val="008319F2"/>
    <w:rsid w:val="00831F23"/>
    <w:rsid w:val="008328CC"/>
    <w:rsid w:val="008330DA"/>
    <w:rsid w:val="008330DD"/>
    <w:rsid w:val="00833C99"/>
    <w:rsid w:val="00834D72"/>
    <w:rsid w:val="00835602"/>
    <w:rsid w:val="00836A37"/>
    <w:rsid w:val="0084172C"/>
    <w:rsid w:val="008422E8"/>
    <w:rsid w:val="00845DD4"/>
    <w:rsid w:val="00851399"/>
    <w:rsid w:val="00852FFA"/>
    <w:rsid w:val="00856560"/>
    <w:rsid w:val="00857489"/>
    <w:rsid w:val="00860C21"/>
    <w:rsid w:val="00862F78"/>
    <w:rsid w:val="0086564F"/>
    <w:rsid w:val="00867ABF"/>
    <w:rsid w:val="00872C33"/>
    <w:rsid w:val="00874481"/>
    <w:rsid w:val="008748B4"/>
    <w:rsid w:val="00880C42"/>
    <w:rsid w:val="00882FEB"/>
    <w:rsid w:val="00883030"/>
    <w:rsid w:val="0088360E"/>
    <w:rsid w:val="00884728"/>
    <w:rsid w:val="00886539"/>
    <w:rsid w:val="00887679"/>
    <w:rsid w:val="00887AD9"/>
    <w:rsid w:val="008912E1"/>
    <w:rsid w:val="008913B5"/>
    <w:rsid w:val="008917A2"/>
    <w:rsid w:val="00891FC2"/>
    <w:rsid w:val="00892239"/>
    <w:rsid w:val="00892EAE"/>
    <w:rsid w:val="0089639A"/>
    <w:rsid w:val="008A0E5C"/>
    <w:rsid w:val="008A4C80"/>
    <w:rsid w:val="008A692C"/>
    <w:rsid w:val="008A7FE4"/>
    <w:rsid w:val="008B2413"/>
    <w:rsid w:val="008B4C5C"/>
    <w:rsid w:val="008B5588"/>
    <w:rsid w:val="008C0F49"/>
    <w:rsid w:val="008C11F3"/>
    <w:rsid w:val="008C274D"/>
    <w:rsid w:val="008C3049"/>
    <w:rsid w:val="008C43A1"/>
    <w:rsid w:val="008C5B35"/>
    <w:rsid w:val="008C79B1"/>
    <w:rsid w:val="008D087D"/>
    <w:rsid w:val="008D133E"/>
    <w:rsid w:val="008D4F5D"/>
    <w:rsid w:val="008D7844"/>
    <w:rsid w:val="008E149C"/>
    <w:rsid w:val="008E14C9"/>
    <w:rsid w:val="008E4026"/>
    <w:rsid w:val="008E4368"/>
    <w:rsid w:val="008E536D"/>
    <w:rsid w:val="008E66DC"/>
    <w:rsid w:val="008F1BD6"/>
    <w:rsid w:val="008F2371"/>
    <w:rsid w:val="008F304A"/>
    <w:rsid w:val="008F4BF9"/>
    <w:rsid w:val="008F6605"/>
    <w:rsid w:val="008F7EB3"/>
    <w:rsid w:val="00902222"/>
    <w:rsid w:val="0090246F"/>
    <w:rsid w:val="00903619"/>
    <w:rsid w:val="0090432C"/>
    <w:rsid w:val="009051E7"/>
    <w:rsid w:val="009059D2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1A5C"/>
    <w:rsid w:val="00913039"/>
    <w:rsid w:val="0091568A"/>
    <w:rsid w:val="00915A95"/>
    <w:rsid w:val="00916B58"/>
    <w:rsid w:val="00917B46"/>
    <w:rsid w:val="0092280E"/>
    <w:rsid w:val="00922CCA"/>
    <w:rsid w:val="00923505"/>
    <w:rsid w:val="00925399"/>
    <w:rsid w:val="00926D2B"/>
    <w:rsid w:val="00931FF8"/>
    <w:rsid w:val="00932BA5"/>
    <w:rsid w:val="00933C7E"/>
    <w:rsid w:val="009350C4"/>
    <w:rsid w:val="00941988"/>
    <w:rsid w:val="00941C18"/>
    <w:rsid w:val="00943781"/>
    <w:rsid w:val="0094638A"/>
    <w:rsid w:val="00946F4C"/>
    <w:rsid w:val="009500D3"/>
    <w:rsid w:val="00953F0E"/>
    <w:rsid w:val="0095442E"/>
    <w:rsid w:val="00954A1C"/>
    <w:rsid w:val="00954BE3"/>
    <w:rsid w:val="009572BC"/>
    <w:rsid w:val="00960EA5"/>
    <w:rsid w:val="00965083"/>
    <w:rsid w:val="00965B99"/>
    <w:rsid w:val="0096748F"/>
    <w:rsid w:val="00967867"/>
    <w:rsid w:val="009708A8"/>
    <w:rsid w:val="0097220A"/>
    <w:rsid w:val="00974362"/>
    <w:rsid w:val="00974CAF"/>
    <w:rsid w:val="00975381"/>
    <w:rsid w:val="009761BC"/>
    <w:rsid w:val="00976624"/>
    <w:rsid w:val="009771AA"/>
    <w:rsid w:val="0098006A"/>
    <w:rsid w:val="0098295E"/>
    <w:rsid w:val="00983192"/>
    <w:rsid w:val="00984D37"/>
    <w:rsid w:val="009850F5"/>
    <w:rsid w:val="0098632A"/>
    <w:rsid w:val="00986F5B"/>
    <w:rsid w:val="009912FA"/>
    <w:rsid w:val="009933D6"/>
    <w:rsid w:val="009935A0"/>
    <w:rsid w:val="00995581"/>
    <w:rsid w:val="0099721A"/>
    <w:rsid w:val="009A0381"/>
    <w:rsid w:val="009A154D"/>
    <w:rsid w:val="009A159E"/>
    <w:rsid w:val="009A28EC"/>
    <w:rsid w:val="009A299A"/>
    <w:rsid w:val="009A3423"/>
    <w:rsid w:val="009A48B8"/>
    <w:rsid w:val="009A4C0E"/>
    <w:rsid w:val="009A517A"/>
    <w:rsid w:val="009A5DDB"/>
    <w:rsid w:val="009B0B40"/>
    <w:rsid w:val="009B6EC7"/>
    <w:rsid w:val="009B728C"/>
    <w:rsid w:val="009C01E2"/>
    <w:rsid w:val="009C2B0B"/>
    <w:rsid w:val="009C307F"/>
    <w:rsid w:val="009C350D"/>
    <w:rsid w:val="009C4AF3"/>
    <w:rsid w:val="009C5BD1"/>
    <w:rsid w:val="009C65C7"/>
    <w:rsid w:val="009C675D"/>
    <w:rsid w:val="009C6E1B"/>
    <w:rsid w:val="009D18A6"/>
    <w:rsid w:val="009D2844"/>
    <w:rsid w:val="009D2E52"/>
    <w:rsid w:val="009D35A6"/>
    <w:rsid w:val="009D392F"/>
    <w:rsid w:val="009D40FD"/>
    <w:rsid w:val="009D5302"/>
    <w:rsid w:val="009D555D"/>
    <w:rsid w:val="009D710D"/>
    <w:rsid w:val="009E01E7"/>
    <w:rsid w:val="009E0519"/>
    <w:rsid w:val="009E13AA"/>
    <w:rsid w:val="009E238C"/>
    <w:rsid w:val="009E4C33"/>
    <w:rsid w:val="009F131C"/>
    <w:rsid w:val="009F2452"/>
    <w:rsid w:val="009F3970"/>
    <w:rsid w:val="009F44ED"/>
    <w:rsid w:val="009F5FF9"/>
    <w:rsid w:val="009F7168"/>
    <w:rsid w:val="009F7A31"/>
    <w:rsid w:val="00A002D3"/>
    <w:rsid w:val="00A02C8B"/>
    <w:rsid w:val="00A04A26"/>
    <w:rsid w:val="00A0643F"/>
    <w:rsid w:val="00A0676C"/>
    <w:rsid w:val="00A10158"/>
    <w:rsid w:val="00A10D12"/>
    <w:rsid w:val="00A14B4B"/>
    <w:rsid w:val="00A15587"/>
    <w:rsid w:val="00A159B5"/>
    <w:rsid w:val="00A222BA"/>
    <w:rsid w:val="00A23CDF"/>
    <w:rsid w:val="00A23E05"/>
    <w:rsid w:val="00A240D6"/>
    <w:rsid w:val="00A256F1"/>
    <w:rsid w:val="00A25955"/>
    <w:rsid w:val="00A26D2B"/>
    <w:rsid w:val="00A272EA"/>
    <w:rsid w:val="00A31C24"/>
    <w:rsid w:val="00A3280F"/>
    <w:rsid w:val="00A3568C"/>
    <w:rsid w:val="00A35CFB"/>
    <w:rsid w:val="00A370AC"/>
    <w:rsid w:val="00A45118"/>
    <w:rsid w:val="00A453FE"/>
    <w:rsid w:val="00A45F3B"/>
    <w:rsid w:val="00A46E86"/>
    <w:rsid w:val="00A47C33"/>
    <w:rsid w:val="00A47CB8"/>
    <w:rsid w:val="00A52229"/>
    <w:rsid w:val="00A548CB"/>
    <w:rsid w:val="00A5546A"/>
    <w:rsid w:val="00A56360"/>
    <w:rsid w:val="00A57B98"/>
    <w:rsid w:val="00A64208"/>
    <w:rsid w:val="00A64A91"/>
    <w:rsid w:val="00A64B74"/>
    <w:rsid w:val="00A65BE9"/>
    <w:rsid w:val="00A65F19"/>
    <w:rsid w:val="00A67658"/>
    <w:rsid w:val="00A7100B"/>
    <w:rsid w:val="00A71A59"/>
    <w:rsid w:val="00A71E4E"/>
    <w:rsid w:val="00A764DE"/>
    <w:rsid w:val="00A769E3"/>
    <w:rsid w:val="00A77AFF"/>
    <w:rsid w:val="00A801BF"/>
    <w:rsid w:val="00A81B45"/>
    <w:rsid w:val="00A83639"/>
    <w:rsid w:val="00A8746E"/>
    <w:rsid w:val="00A8766E"/>
    <w:rsid w:val="00A8767F"/>
    <w:rsid w:val="00A9018D"/>
    <w:rsid w:val="00A901F7"/>
    <w:rsid w:val="00A91C16"/>
    <w:rsid w:val="00A92B43"/>
    <w:rsid w:val="00A93605"/>
    <w:rsid w:val="00A93C50"/>
    <w:rsid w:val="00A9496F"/>
    <w:rsid w:val="00A9583C"/>
    <w:rsid w:val="00A9614E"/>
    <w:rsid w:val="00A96FF1"/>
    <w:rsid w:val="00AA0E6E"/>
    <w:rsid w:val="00AA1465"/>
    <w:rsid w:val="00AA28FA"/>
    <w:rsid w:val="00AA2E48"/>
    <w:rsid w:val="00AB074F"/>
    <w:rsid w:val="00AB1E47"/>
    <w:rsid w:val="00AB2115"/>
    <w:rsid w:val="00AB3A51"/>
    <w:rsid w:val="00AB41BA"/>
    <w:rsid w:val="00AB782D"/>
    <w:rsid w:val="00AC0C81"/>
    <w:rsid w:val="00AC1DF9"/>
    <w:rsid w:val="00AC3712"/>
    <w:rsid w:val="00AC3E99"/>
    <w:rsid w:val="00AC4854"/>
    <w:rsid w:val="00AC53CC"/>
    <w:rsid w:val="00AC5470"/>
    <w:rsid w:val="00AC59DC"/>
    <w:rsid w:val="00AC6D06"/>
    <w:rsid w:val="00AC70EB"/>
    <w:rsid w:val="00AC738F"/>
    <w:rsid w:val="00AD1C80"/>
    <w:rsid w:val="00AD2D01"/>
    <w:rsid w:val="00AD376E"/>
    <w:rsid w:val="00AD51CB"/>
    <w:rsid w:val="00AD630D"/>
    <w:rsid w:val="00AE1B90"/>
    <w:rsid w:val="00AE57BA"/>
    <w:rsid w:val="00AE7088"/>
    <w:rsid w:val="00AF1ABD"/>
    <w:rsid w:val="00AF1D01"/>
    <w:rsid w:val="00AF5E0E"/>
    <w:rsid w:val="00AF7C6E"/>
    <w:rsid w:val="00B00D7C"/>
    <w:rsid w:val="00B03ADF"/>
    <w:rsid w:val="00B042D0"/>
    <w:rsid w:val="00B057A4"/>
    <w:rsid w:val="00B119EB"/>
    <w:rsid w:val="00B15123"/>
    <w:rsid w:val="00B16E45"/>
    <w:rsid w:val="00B20EAA"/>
    <w:rsid w:val="00B2143E"/>
    <w:rsid w:val="00B21463"/>
    <w:rsid w:val="00B22224"/>
    <w:rsid w:val="00B22B1C"/>
    <w:rsid w:val="00B23164"/>
    <w:rsid w:val="00B256AE"/>
    <w:rsid w:val="00B27393"/>
    <w:rsid w:val="00B32898"/>
    <w:rsid w:val="00B3461B"/>
    <w:rsid w:val="00B35A99"/>
    <w:rsid w:val="00B361D4"/>
    <w:rsid w:val="00B375E5"/>
    <w:rsid w:val="00B37638"/>
    <w:rsid w:val="00B40106"/>
    <w:rsid w:val="00B42382"/>
    <w:rsid w:val="00B46756"/>
    <w:rsid w:val="00B467E0"/>
    <w:rsid w:val="00B50000"/>
    <w:rsid w:val="00B5051F"/>
    <w:rsid w:val="00B56020"/>
    <w:rsid w:val="00B5668A"/>
    <w:rsid w:val="00B56E6E"/>
    <w:rsid w:val="00B56FEA"/>
    <w:rsid w:val="00B5726F"/>
    <w:rsid w:val="00B60683"/>
    <w:rsid w:val="00B62912"/>
    <w:rsid w:val="00B62CCC"/>
    <w:rsid w:val="00B64DF1"/>
    <w:rsid w:val="00B65F5D"/>
    <w:rsid w:val="00B66788"/>
    <w:rsid w:val="00B67897"/>
    <w:rsid w:val="00B70069"/>
    <w:rsid w:val="00B70658"/>
    <w:rsid w:val="00B70745"/>
    <w:rsid w:val="00B70771"/>
    <w:rsid w:val="00B72709"/>
    <w:rsid w:val="00B733B0"/>
    <w:rsid w:val="00B746D5"/>
    <w:rsid w:val="00B75271"/>
    <w:rsid w:val="00B75835"/>
    <w:rsid w:val="00B771B7"/>
    <w:rsid w:val="00B80880"/>
    <w:rsid w:val="00B810E9"/>
    <w:rsid w:val="00B81CF2"/>
    <w:rsid w:val="00B82C6F"/>
    <w:rsid w:val="00B83CC5"/>
    <w:rsid w:val="00B845BD"/>
    <w:rsid w:val="00B84DBB"/>
    <w:rsid w:val="00B84E3B"/>
    <w:rsid w:val="00B84F86"/>
    <w:rsid w:val="00B85516"/>
    <w:rsid w:val="00B868A0"/>
    <w:rsid w:val="00B86DBA"/>
    <w:rsid w:val="00B909D2"/>
    <w:rsid w:val="00B909E9"/>
    <w:rsid w:val="00B90EAF"/>
    <w:rsid w:val="00B91413"/>
    <w:rsid w:val="00B929A6"/>
    <w:rsid w:val="00B92A9A"/>
    <w:rsid w:val="00B92DB4"/>
    <w:rsid w:val="00B92DE7"/>
    <w:rsid w:val="00B95DD3"/>
    <w:rsid w:val="00B9637B"/>
    <w:rsid w:val="00BA4833"/>
    <w:rsid w:val="00BB07E2"/>
    <w:rsid w:val="00BB18C0"/>
    <w:rsid w:val="00BB3B49"/>
    <w:rsid w:val="00BB667E"/>
    <w:rsid w:val="00BC2EE4"/>
    <w:rsid w:val="00BC33E5"/>
    <w:rsid w:val="00BC3473"/>
    <w:rsid w:val="00BC5E4A"/>
    <w:rsid w:val="00BC716F"/>
    <w:rsid w:val="00BC732E"/>
    <w:rsid w:val="00BC73F0"/>
    <w:rsid w:val="00BD1C54"/>
    <w:rsid w:val="00BD276D"/>
    <w:rsid w:val="00BD2A90"/>
    <w:rsid w:val="00BD312C"/>
    <w:rsid w:val="00BD5D98"/>
    <w:rsid w:val="00BD676B"/>
    <w:rsid w:val="00BD7EEE"/>
    <w:rsid w:val="00BE060F"/>
    <w:rsid w:val="00BE22C6"/>
    <w:rsid w:val="00BE29DC"/>
    <w:rsid w:val="00BE437A"/>
    <w:rsid w:val="00BE4445"/>
    <w:rsid w:val="00BE5239"/>
    <w:rsid w:val="00BE6860"/>
    <w:rsid w:val="00BE79E8"/>
    <w:rsid w:val="00BF0518"/>
    <w:rsid w:val="00BF3553"/>
    <w:rsid w:val="00BF4078"/>
    <w:rsid w:val="00BF666E"/>
    <w:rsid w:val="00BF7C16"/>
    <w:rsid w:val="00C0121E"/>
    <w:rsid w:val="00C04EA7"/>
    <w:rsid w:val="00C05CB7"/>
    <w:rsid w:val="00C06CB3"/>
    <w:rsid w:val="00C10B0F"/>
    <w:rsid w:val="00C119AD"/>
    <w:rsid w:val="00C11A11"/>
    <w:rsid w:val="00C14647"/>
    <w:rsid w:val="00C15077"/>
    <w:rsid w:val="00C1722F"/>
    <w:rsid w:val="00C21BD2"/>
    <w:rsid w:val="00C234A7"/>
    <w:rsid w:val="00C2364D"/>
    <w:rsid w:val="00C23FA9"/>
    <w:rsid w:val="00C24862"/>
    <w:rsid w:val="00C26976"/>
    <w:rsid w:val="00C27558"/>
    <w:rsid w:val="00C31D36"/>
    <w:rsid w:val="00C32D40"/>
    <w:rsid w:val="00C32DBF"/>
    <w:rsid w:val="00C344EA"/>
    <w:rsid w:val="00C3563B"/>
    <w:rsid w:val="00C403AA"/>
    <w:rsid w:val="00C44231"/>
    <w:rsid w:val="00C47DBE"/>
    <w:rsid w:val="00C517CB"/>
    <w:rsid w:val="00C51EC7"/>
    <w:rsid w:val="00C52F9C"/>
    <w:rsid w:val="00C54499"/>
    <w:rsid w:val="00C65061"/>
    <w:rsid w:val="00C656A0"/>
    <w:rsid w:val="00C65CEE"/>
    <w:rsid w:val="00C65E33"/>
    <w:rsid w:val="00C66128"/>
    <w:rsid w:val="00C67104"/>
    <w:rsid w:val="00C73B19"/>
    <w:rsid w:val="00C74B72"/>
    <w:rsid w:val="00C75768"/>
    <w:rsid w:val="00C818DE"/>
    <w:rsid w:val="00C83ADF"/>
    <w:rsid w:val="00C8432E"/>
    <w:rsid w:val="00C84804"/>
    <w:rsid w:val="00C84BBB"/>
    <w:rsid w:val="00C85E63"/>
    <w:rsid w:val="00C8603C"/>
    <w:rsid w:val="00C866F1"/>
    <w:rsid w:val="00C8683B"/>
    <w:rsid w:val="00C86FAA"/>
    <w:rsid w:val="00C87CBF"/>
    <w:rsid w:val="00C902B4"/>
    <w:rsid w:val="00C913D7"/>
    <w:rsid w:val="00C92A0B"/>
    <w:rsid w:val="00C95081"/>
    <w:rsid w:val="00C95106"/>
    <w:rsid w:val="00C95DE5"/>
    <w:rsid w:val="00C96558"/>
    <w:rsid w:val="00C96D83"/>
    <w:rsid w:val="00C97276"/>
    <w:rsid w:val="00C97321"/>
    <w:rsid w:val="00CA1C13"/>
    <w:rsid w:val="00CA1CA5"/>
    <w:rsid w:val="00CA241D"/>
    <w:rsid w:val="00CA3359"/>
    <w:rsid w:val="00CA3629"/>
    <w:rsid w:val="00CA5425"/>
    <w:rsid w:val="00CA5732"/>
    <w:rsid w:val="00CA5931"/>
    <w:rsid w:val="00CA5CD0"/>
    <w:rsid w:val="00CA60A7"/>
    <w:rsid w:val="00CA6A3C"/>
    <w:rsid w:val="00CA6BE1"/>
    <w:rsid w:val="00CA6E59"/>
    <w:rsid w:val="00CA743E"/>
    <w:rsid w:val="00CA7BDA"/>
    <w:rsid w:val="00CB128E"/>
    <w:rsid w:val="00CB2D6D"/>
    <w:rsid w:val="00CB4198"/>
    <w:rsid w:val="00CB4818"/>
    <w:rsid w:val="00CB55EB"/>
    <w:rsid w:val="00CB67D8"/>
    <w:rsid w:val="00CB78F2"/>
    <w:rsid w:val="00CC1AB4"/>
    <w:rsid w:val="00CC298A"/>
    <w:rsid w:val="00CC2F30"/>
    <w:rsid w:val="00CC6F8E"/>
    <w:rsid w:val="00CD02D8"/>
    <w:rsid w:val="00CD0650"/>
    <w:rsid w:val="00CD0DBB"/>
    <w:rsid w:val="00CD2F4C"/>
    <w:rsid w:val="00CD3740"/>
    <w:rsid w:val="00CD5698"/>
    <w:rsid w:val="00CD7D33"/>
    <w:rsid w:val="00CE0A22"/>
    <w:rsid w:val="00CE2BDB"/>
    <w:rsid w:val="00CE3657"/>
    <w:rsid w:val="00CE3C40"/>
    <w:rsid w:val="00CE3F71"/>
    <w:rsid w:val="00CE4D33"/>
    <w:rsid w:val="00CE5224"/>
    <w:rsid w:val="00CE68F1"/>
    <w:rsid w:val="00CE7837"/>
    <w:rsid w:val="00CE7886"/>
    <w:rsid w:val="00CF1354"/>
    <w:rsid w:val="00CF14B7"/>
    <w:rsid w:val="00CF1B98"/>
    <w:rsid w:val="00CF6AC5"/>
    <w:rsid w:val="00D071E3"/>
    <w:rsid w:val="00D075F7"/>
    <w:rsid w:val="00D07D29"/>
    <w:rsid w:val="00D10F8F"/>
    <w:rsid w:val="00D112AD"/>
    <w:rsid w:val="00D12DAA"/>
    <w:rsid w:val="00D20BA3"/>
    <w:rsid w:val="00D22594"/>
    <w:rsid w:val="00D229C9"/>
    <w:rsid w:val="00D2412F"/>
    <w:rsid w:val="00D2485D"/>
    <w:rsid w:val="00D264DE"/>
    <w:rsid w:val="00D276B6"/>
    <w:rsid w:val="00D34522"/>
    <w:rsid w:val="00D35525"/>
    <w:rsid w:val="00D40102"/>
    <w:rsid w:val="00D4116C"/>
    <w:rsid w:val="00D42679"/>
    <w:rsid w:val="00D42C48"/>
    <w:rsid w:val="00D52B91"/>
    <w:rsid w:val="00D53C64"/>
    <w:rsid w:val="00D541C0"/>
    <w:rsid w:val="00D61E34"/>
    <w:rsid w:val="00D62186"/>
    <w:rsid w:val="00D639FF"/>
    <w:rsid w:val="00D64FD1"/>
    <w:rsid w:val="00D65456"/>
    <w:rsid w:val="00D72F6F"/>
    <w:rsid w:val="00D75149"/>
    <w:rsid w:val="00D76515"/>
    <w:rsid w:val="00D76BE0"/>
    <w:rsid w:val="00D82027"/>
    <w:rsid w:val="00D83514"/>
    <w:rsid w:val="00D843A0"/>
    <w:rsid w:val="00D85745"/>
    <w:rsid w:val="00D86870"/>
    <w:rsid w:val="00D87AAF"/>
    <w:rsid w:val="00D87BC9"/>
    <w:rsid w:val="00D9037F"/>
    <w:rsid w:val="00D9398B"/>
    <w:rsid w:val="00D97C88"/>
    <w:rsid w:val="00DA0602"/>
    <w:rsid w:val="00DA158B"/>
    <w:rsid w:val="00DA21D0"/>
    <w:rsid w:val="00DA5908"/>
    <w:rsid w:val="00DA605D"/>
    <w:rsid w:val="00DB220C"/>
    <w:rsid w:val="00DB564F"/>
    <w:rsid w:val="00DB6DA2"/>
    <w:rsid w:val="00DC27F3"/>
    <w:rsid w:val="00DC364C"/>
    <w:rsid w:val="00DC4471"/>
    <w:rsid w:val="00DC45F2"/>
    <w:rsid w:val="00DC46D9"/>
    <w:rsid w:val="00DC561D"/>
    <w:rsid w:val="00DD1EA9"/>
    <w:rsid w:val="00DD23DF"/>
    <w:rsid w:val="00DD28EF"/>
    <w:rsid w:val="00DD36EC"/>
    <w:rsid w:val="00DD4CAF"/>
    <w:rsid w:val="00DD53BA"/>
    <w:rsid w:val="00DE1ACC"/>
    <w:rsid w:val="00DE1AEF"/>
    <w:rsid w:val="00DE2E7A"/>
    <w:rsid w:val="00DE41A8"/>
    <w:rsid w:val="00DE5A59"/>
    <w:rsid w:val="00DE6ECD"/>
    <w:rsid w:val="00DE74C8"/>
    <w:rsid w:val="00DE7DBC"/>
    <w:rsid w:val="00DF189B"/>
    <w:rsid w:val="00DF41DB"/>
    <w:rsid w:val="00DF53AD"/>
    <w:rsid w:val="00DF53B9"/>
    <w:rsid w:val="00DF55CE"/>
    <w:rsid w:val="00DF5C55"/>
    <w:rsid w:val="00DF5EE6"/>
    <w:rsid w:val="00DF67CA"/>
    <w:rsid w:val="00DF7A47"/>
    <w:rsid w:val="00E00B2D"/>
    <w:rsid w:val="00E01025"/>
    <w:rsid w:val="00E01CD5"/>
    <w:rsid w:val="00E020D6"/>
    <w:rsid w:val="00E02AA3"/>
    <w:rsid w:val="00E02B75"/>
    <w:rsid w:val="00E0430B"/>
    <w:rsid w:val="00E051AA"/>
    <w:rsid w:val="00E06FCF"/>
    <w:rsid w:val="00E0792A"/>
    <w:rsid w:val="00E07F2C"/>
    <w:rsid w:val="00E10B0C"/>
    <w:rsid w:val="00E11545"/>
    <w:rsid w:val="00E115CE"/>
    <w:rsid w:val="00E13D79"/>
    <w:rsid w:val="00E170FC"/>
    <w:rsid w:val="00E175BC"/>
    <w:rsid w:val="00E17C47"/>
    <w:rsid w:val="00E2262E"/>
    <w:rsid w:val="00E2341B"/>
    <w:rsid w:val="00E24A39"/>
    <w:rsid w:val="00E26FCF"/>
    <w:rsid w:val="00E27211"/>
    <w:rsid w:val="00E27C07"/>
    <w:rsid w:val="00E300ED"/>
    <w:rsid w:val="00E32C32"/>
    <w:rsid w:val="00E32D7C"/>
    <w:rsid w:val="00E372F4"/>
    <w:rsid w:val="00E423B0"/>
    <w:rsid w:val="00E451D5"/>
    <w:rsid w:val="00E46C2B"/>
    <w:rsid w:val="00E46EDD"/>
    <w:rsid w:val="00E46FB5"/>
    <w:rsid w:val="00E50895"/>
    <w:rsid w:val="00E50DCF"/>
    <w:rsid w:val="00E5146B"/>
    <w:rsid w:val="00E52350"/>
    <w:rsid w:val="00E53AC5"/>
    <w:rsid w:val="00E57033"/>
    <w:rsid w:val="00E60574"/>
    <w:rsid w:val="00E673BB"/>
    <w:rsid w:val="00E71B4C"/>
    <w:rsid w:val="00E7540F"/>
    <w:rsid w:val="00E8091B"/>
    <w:rsid w:val="00E8228E"/>
    <w:rsid w:val="00E879E1"/>
    <w:rsid w:val="00E91133"/>
    <w:rsid w:val="00E91BF2"/>
    <w:rsid w:val="00E9429B"/>
    <w:rsid w:val="00E960E6"/>
    <w:rsid w:val="00EA009D"/>
    <w:rsid w:val="00EA1262"/>
    <w:rsid w:val="00EA2023"/>
    <w:rsid w:val="00EA3249"/>
    <w:rsid w:val="00EA328E"/>
    <w:rsid w:val="00EA448F"/>
    <w:rsid w:val="00EA52EB"/>
    <w:rsid w:val="00EA5ADE"/>
    <w:rsid w:val="00EA73B0"/>
    <w:rsid w:val="00EB1045"/>
    <w:rsid w:val="00EB14E9"/>
    <w:rsid w:val="00EB1E4A"/>
    <w:rsid w:val="00EB4FA5"/>
    <w:rsid w:val="00EB59F5"/>
    <w:rsid w:val="00EB5B61"/>
    <w:rsid w:val="00EB60F0"/>
    <w:rsid w:val="00EB6476"/>
    <w:rsid w:val="00EC112C"/>
    <w:rsid w:val="00EC33D1"/>
    <w:rsid w:val="00EC4169"/>
    <w:rsid w:val="00EC43D8"/>
    <w:rsid w:val="00EC5C9B"/>
    <w:rsid w:val="00EC5D2D"/>
    <w:rsid w:val="00ED3172"/>
    <w:rsid w:val="00ED4AF7"/>
    <w:rsid w:val="00ED766B"/>
    <w:rsid w:val="00ED7949"/>
    <w:rsid w:val="00EE4B9A"/>
    <w:rsid w:val="00EE5E45"/>
    <w:rsid w:val="00EE618E"/>
    <w:rsid w:val="00EE74F0"/>
    <w:rsid w:val="00EE78BC"/>
    <w:rsid w:val="00EF2310"/>
    <w:rsid w:val="00EF2415"/>
    <w:rsid w:val="00EF2B28"/>
    <w:rsid w:val="00EF3BD5"/>
    <w:rsid w:val="00EF5F30"/>
    <w:rsid w:val="00EF65A7"/>
    <w:rsid w:val="00F07BFE"/>
    <w:rsid w:val="00F10314"/>
    <w:rsid w:val="00F103F8"/>
    <w:rsid w:val="00F10B84"/>
    <w:rsid w:val="00F11632"/>
    <w:rsid w:val="00F12FFF"/>
    <w:rsid w:val="00F14B6F"/>
    <w:rsid w:val="00F14D0F"/>
    <w:rsid w:val="00F14F6D"/>
    <w:rsid w:val="00F15231"/>
    <w:rsid w:val="00F171F7"/>
    <w:rsid w:val="00F17459"/>
    <w:rsid w:val="00F20479"/>
    <w:rsid w:val="00F20C7E"/>
    <w:rsid w:val="00F2189D"/>
    <w:rsid w:val="00F21CB6"/>
    <w:rsid w:val="00F22367"/>
    <w:rsid w:val="00F24798"/>
    <w:rsid w:val="00F25D64"/>
    <w:rsid w:val="00F322BC"/>
    <w:rsid w:val="00F33E0E"/>
    <w:rsid w:val="00F3405A"/>
    <w:rsid w:val="00F3663A"/>
    <w:rsid w:val="00F36903"/>
    <w:rsid w:val="00F37833"/>
    <w:rsid w:val="00F37F14"/>
    <w:rsid w:val="00F45FFF"/>
    <w:rsid w:val="00F46C12"/>
    <w:rsid w:val="00F50741"/>
    <w:rsid w:val="00F51369"/>
    <w:rsid w:val="00F5195C"/>
    <w:rsid w:val="00F54568"/>
    <w:rsid w:val="00F555D6"/>
    <w:rsid w:val="00F57CF6"/>
    <w:rsid w:val="00F615BF"/>
    <w:rsid w:val="00F626D1"/>
    <w:rsid w:val="00F62A91"/>
    <w:rsid w:val="00F62F59"/>
    <w:rsid w:val="00F63494"/>
    <w:rsid w:val="00F63918"/>
    <w:rsid w:val="00F66247"/>
    <w:rsid w:val="00F678FC"/>
    <w:rsid w:val="00F704CD"/>
    <w:rsid w:val="00F71435"/>
    <w:rsid w:val="00F72A9C"/>
    <w:rsid w:val="00F75D52"/>
    <w:rsid w:val="00F75EAD"/>
    <w:rsid w:val="00F801B9"/>
    <w:rsid w:val="00F809AA"/>
    <w:rsid w:val="00F80F7D"/>
    <w:rsid w:val="00F834E0"/>
    <w:rsid w:val="00F841B9"/>
    <w:rsid w:val="00F85EEE"/>
    <w:rsid w:val="00F86F96"/>
    <w:rsid w:val="00F870A7"/>
    <w:rsid w:val="00F874F6"/>
    <w:rsid w:val="00F923F7"/>
    <w:rsid w:val="00F93D4C"/>
    <w:rsid w:val="00F94C8A"/>
    <w:rsid w:val="00F94F15"/>
    <w:rsid w:val="00F95673"/>
    <w:rsid w:val="00F958E1"/>
    <w:rsid w:val="00F96464"/>
    <w:rsid w:val="00F96C97"/>
    <w:rsid w:val="00F975F0"/>
    <w:rsid w:val="00FA1EDE"/>
    <w:rsid w:val="00FA295D"/>
    <w:rsid w:val="00FA2DCF"/>
    <w:rsid w:val="00FA3A42"/>
    <w:rsid w:val="00FA731A"/>
    <w:rsid w:val="00FB156C"/>
    <w:rsid w:val="00FB1840"/>
    <w:rsid w:val="00FB1CFB"/>
    <w:rsid w:val="00FB3453"/>
    <w:rsid w:val="00FB353D"/>
    <w:rsid w:val="00FB7C21"/>
    <w:rsid w:val="00FC0792"/>
    <w:rsid w:val="00FC0E64"/>
    <w:rsid w:val="00FC2D74"/>
    <w:rsid w:val="00FC6617"/>
    <w:rsid w:val="00FC6D8C"/>
    <w:rsid w:val="00FC7BED"/>
    <w:rsid w:val="00FD02BA"/>
    <w:rsid w:val="00FD0E2F"/>
    <w:rsid w:val="00FD0F91"/>
    <w:rsid w:val="00FD1057"/>
    <w:rsid w:val="00FD15B2"/>
    <w:rsid w:val="00FE313A"/>
    <w:rsid w:val="00FE3474"/>
    <w:rsid w:val="00FE40C0"/>
    <w:rsid w:val="00FE67C0"/>
    <w:rsid w:val="00FF0F48"/>
    <w:rsid w:val="00FF13F9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C8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86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751672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FA731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86E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  <w:style w:type="character" w:customStyle="1" w:styleId="FontStyle50">
    <w:name w:val="Font Style50"/>
    <w:rsid w:val="00B929A6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B929A6"/>
    <w:rPr>
      <w:rFonts w:ascii="Arial" w:hAnsi="Arial" w:cs="Arial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61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GrunytskyDmytro/Lab2_A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C52ED-76D9-4ED3-915A-6F199DE1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</Template>
  <TotalTime>216</TotalTime>
  <Pages>18</Pages>
  <Words>13257</Words>
  <Characters>7558</Characters>
  <Application>Microsoft Office Word</Application>
  <DocSecurity>0</DocSecurity>
  <Lines>62</Lines>
  <Paragraphs>41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Груницький Дмитро</dc:creator>
  <cp:lastModifiedBy>Димка</cp:lastModifiedBy>
  <cp:revision>45</cp:revision>
  <cp:lastPrinted>2023-09-20T20:06:00Z</cp:lastPrinted>
  <dcterms:created xsi:type="dcterms:W3CDTF">2023-10-09T16:19:00Z</dcterms:created>
  <dcterms:modified xsi:type="dcterms:W3CDTF">2023-10-10T09:03:00Z</dcterms:modified>
</cp:coreProperties>
</file>